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Layout table to enter Name, Street Address, City, State, and Zip Code in 30 return address labels per page - when information is entered in one label, it automatically updates in all the rest"/>
      </w:tblPr>
      <w:tblGrid>
        <w:gridCol w:w="1370"/>
        <w:gridCol w:w="2274"/>
        <w:gridCol w:w="236"/>
        <w:gridCol w:w="1369"/>
        <w:gridCol w:w="2261"/>
        <w:gridCol w:w="236"/>
        <w:gridCol w:w="1369"/>
        <w:gridCol w:w="2261"/>
      </w:tblGrid>
      <w:tr w:rsidR="00C15FB0" w14:paraId="4D3F208B" w14:textId="77777777" w:rsidTr="0072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1426" w:type="dxa"/>
          </w:tcPr>
          <w:p w14:paraId="369BEBE4" w14:textId="77777777" w:rsidR="00C15FB0" w:rsidRDefault="00713931">
            <w:pPr>
              <w:pStyle w:val="Graphic"/>
            </w:pPr>
            <w:bookmarkStart w:id="0" w:name="_GoBack"/>
            <w:bookmarkEnd w:id="0"/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B039477" wp14:editId="33637385">
                      <wp:extent cx="604520" cy="457200"/>
                      <wp:effectExtent l="0" t="0" r="24130" b="19050"/>
                      <wp:docPr id="6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2" name="Freeform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37EBE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">
                      <v:shape id="Freeform 2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54c8f8 [3204]" strokecolor="#54c8f8 [3204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3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4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5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6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Enter Your Name:"/>
              <w:tag w:val="Enter Your Name:"/>
              <w:id w:val="-1532954698"/>
              <w:placeholder>
                <w:docPart w:val="69515581B6FE4631A11E443E946A6D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6B55D14" w14:textId="77777777" w:rsidR="00135F7F" w:rsidRPr="00135F7F" w:rsidRDefault="00004587" w:rsidP="007D109F">
                <w:pPr>
                  <w:pStyle w:val="Heading1"/>
                  <w:outlineLvl w:val="0"/>
                </w:pPr>
                <w:r>
                  <w:t>fangc24h</w:t>
                </w:r>
              </w:p>
            </w:sdtContent>
          </w:sdt>
          <w:p w14:paraId="46C0742C" w14:textId="77777777" w:rsidR="00C15FB0" w:rsidRDefault="000B4F7F" w:rsidP="007D109F">
            <w:sdt>
              <w:sdtPr>
                <w:alias w:val="Enter Street Address:"/>
                <w:tag w:val="Enter Street Address:"/>
                <w:id w:val="2080938958"/>
                <w:placeholder>
                  <w:docPart w:val="043F66E8AC3B4EDEA857FB1E2C852D5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135F7F">
                  <w:t>Street Address</w:t>
                </w:r>
              </w:sdtContent>
            </w:sdt>
            <w:r w:rsidR="00135F7F">
              <w:br/>
            </w:r>
            <w:sdt>
              <w:sdtPr>
                <w:alias w:val="Enter City, ST ZIP Code:"/>
                <w:tag w:val="Enter City, ST ZIP Code:"/>
                <w:id w:val="-1912533212"/>
                <w:placeholder>
                  <w:docPart w:val="ED3DE403AF48493B96F7FEE8CBA82D2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135F7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6035A6C1" w14:textId="77777777" w:rsidR="00C15FB0" w:rsidRDefault="00C15FB0"/>
        </w:tc>
        <w:tc>
          <w:tcPr>
            <w:tcW w:w="1426" w:type="dxa"/>
          </w:tcPr>
          <w:p w14:paraId="054B341A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C38C18C" wp14:editId="3865E868">
                      <wp:extent cx="604520" cy="457200"/>
                      <wp:effectExtent l="0" t="0" r="24130" b="19050"/>
                      <wp:docPr id="1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4FA25C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">
                      <v:shape id="Freeform 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110250055"/>
              <w:placeholder>
                <w:docPart w:val="4ED35EF6D77B4F49BF1C6C8C3D287D6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11A71D5" w14:textId="77777777" w:rsidR="007D109F" w:rsidRDefault="00004587" w:rsidP="002B23D4">
                <w:pPr>
                  <w:pStyle w:val="Heading3"/>
                  <w:outlineLvl w:val="2"/>
                </w:pPr>
                <w:r>
                  <w:t>fangc24h</w:t>
                </w:r>
              </w:p>
            </w:sdtContent>
          </w:sdt>
          <w:p w14:paraId="5E8DCE8B" w14:textId="77777777" w:rsidR="00C15FB0" w:rsidRDefault="000B4F7F" w:rsidP="007D109F">
            <w:sdt>
              <w:sdtPr>
                <w:alias w:val="Street Address:"/>
                <w:tag w:val="Street Address:"/>
                <w:id w:val="377515788"/>
                <w:placeholder>
                  <w:docPart w:val="5803EBCF2FDC4BD7A20A4E3CBC316B68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736430870"/>
                <w:placeholder>
                  <w:docPart w:val="AF335299D14748768C7179BCE296ADA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0139A65B" w14:textId="77777777" w:rsidR="00C15FB0" w:rsidRDefault="00C15FB0"/>
        </w:tc>
        <w:tc>
          <w:tcPr>
            <w:tcW w:w="1426" w:type="dxa"/>
          </w:tcPr>
          <w:p w14:paraId="1BAFAE34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891C1BD" wp14:editId="4AC22EF9">
                      <wp:extent cx="604520" cy="457200"/>
                      <wp:effectExtent l="0" t="0" r="24130" b="19050"/>
                      <wp:docPr id="1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BFBB9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389RIAAPh5AAAOAAAAZHJzL2Uyb0RvYy54bWzsXW2PI7cN/l6g/2HgjwWa9cx4XrzIXj7k&#10;ekGBNA2QLfp5zut9QXdt1/bd3vXX96FEydSOKE3uNkWAOg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">
                      <v:shape id="Freeform 1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ed4832 [3208]" strokecolor="#ed4832 [3208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799529139"/>
              <w:placeholder>
                <w:docPart w:val="243F445FB6034A969CFEF03247C298C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DBABCC3" w14:textId="77777777" w:rsidR="007D109F" w:rsidRDefault="00004587" w:rsidP="002B23D4">
                <w:pPr>
                  <w:pStyle w:val="Heading5"/>
                  <w:outlineLvl w:val="4"/>
                </w:pPr>
                <w:r>
                  <w:t>fangc24h</w:t>
                </w:r>
              </w:p>
            </w:sdtContent>
          </w:sdt>
          <w:p w14:paraId="3FE848D6" w14:textId="77777777" w:rsidR="00C15FB0" w:rsidRDefault="000B4F7F" w:rsidP="007D109F">
            <w:sdt>
              <w:sdtPr>
                <w:alias w:val="Street Address:"/>
                <w:tag w:val="Street Address:"/>
                <w:id w:val="-153846112"/>
                <w:placeholder>
                  <w:docPart w:val="50C855C200B84CE2A8566DDC82ED4CB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652257747"/>
                <w:placeholder>
                  <w:docPart w:val="C01FC194B21A49229819E31C3B05466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14:paraId="44C6760C" w14:textId="77777777" w:rsidTr="00722548">
        <w:trPr>
          <w:trHeight w:val="1440"/>
        </w:trPr>
        <w:tc>
          <w:tcPr>
            <w:tcW w:w="1426" w:type="dxa"/>
          </w:tcPr>
          <w:p w14:paraId="09D0566E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690F2F5" wp14:editId="51C55514">
                      <wp:extent cx="604520" cy="457200"/>
                      <wp:effectExtent l="0" t="0" r="24130" b="19050"/>
                      <wp:docPr id="30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3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A4B68B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">
                      <v:shape id="Freeform 31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a781ba [3205]" strokecolor="#a781ba [3205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6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6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6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6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205879853"/>
              <w:placeholder>
                <w:docPart w:val="51933E470F4E4B7593BF87BEFA866A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8907CF3" w14:textId="77777777" w:rsidR="007D109F" w:rsidRDefault="00004587" w:rsidP="002B23D4">
                <w:pPr>
                  <w:pStyle w:val="Heading2"/>
                  <w:outlineLvl w:val="1"/>
                </w:pPr>
                <w:r>
                  <w:t>fangc24h</w:t>
                </w:r>
              </w:p>
            </w:sdtContent>
          </w:sdt>
          <w:p w14:paraId="7A163896" w14:textId="77777777" w:rsidR="00C15FB0" w:rsidRDefault="000B4F7F" w:rsidP="007D109F">
            <w:sdt>
              <w:sdtPr>
                <w:alias w:val="Street Address:"/>
                <w:tag w:val="Street Address:"/>
                <w:id w:val="1362168494"/>
                <w:placeholder>
                  <w:docPart w:val="9865046756CF40BFAFF1A715478DD5D8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262969257"/>
                <w:placeholder>
                  <w:docPart w:val="BCEEAF9B3649484D9E8071CB30B8AD7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4185C92E" w14:textId="77777777" w:rsidR="00C15FB0" w:rsidRDefault="00C15FB0"/>
        </w:tc>
        <w:tc>
          <w:tcPr>
            <w:tcW w:w="1426" w:type="dxa"/>
          </w:tcPr>
          <w:p w14:paraId="4483B8C3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A5DC353" wp14:editId="1A1AFF93">
                      <wp:extent cx="604520" cy="457200"/>
                      <wp:effectExtent l="0" t="0" r="24130" b="19050"/>
                      <wp:docPr id="24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2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0F775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">
                      <v:shape id="Freeform 25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fa71a [3207]" strokecolor="#ffa71a [3207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26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27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28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29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679473095"/>
              <w:placeholder>
                <w:docPart w:val="8904BAAB9ADE4BC78336609775B429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C53DC85" w14:textId="77777777" w:rsidR="007D109F" w:rsidRDefault="00004587" w:rsidP="002B23D4">
                <w:pPr>
                  <w:pStyle w:val="Heading4"/>
                  <w:outlineLvl w:val="3"/>
                </w:pPr>
                <w:r>
                  <w:t>fangc24h</w:t>
                </w:r>
              </w:p>
            </w:sdtContent>
          </w:sdt>
          <w:p w14:paraId="083F9F54" w14:textId="77777777" w:rsidR="00C15FB0" w:rsidRDefault="000B4F7F" w:rsidP="007D109F">
            <w:sdt>
              <w:sdtPr>
                <w:alias w:val="Street Address:"/>
                <w:tag w:val="Street Address:"/>
                <w:id w:val="46190976"/>
                <w:placeholder>
                  <w:docPart w:val="B2BBE72D0CF74BCAB1D4880FEFD8819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2070715185"/>
                <w:placeholder>
                  <w:docPart w:val="A2DB2989D7514201B154FB907083851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0BD01829" w14:textId="77777777" w:rsidR="00C15FB0" w:rsidRDefault="00C15FB0"/>
        </w:tc>
        <w:tc>
          <w:tcPr>
            <w:tcW w:w="1426" w:type="dxa"/>
          </w:tcPr>
          <w:p w14:paraId="493B8AAD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CB7BA1" wp14:editId="51527F11">
                      <wp:extent cx="604520" cy="457200"/>
                      <wp:effectExtent l="0" t="0" r="24130" b="19050"/>
                      <wp:docPr id="1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0">
                                  <a:solidFill>
                                    <a:schemeClr val="accent6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2189F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V/BBMAAPh5AAAOAAAAZHJzL2Uyb0RvYy54bWzsXW2PI7cN/l6g/2HgjwWa9cx4XrzIXj7k&#10;ekGBNA2QLfp5zut9QXdt1/bd3vXX96FEydSOKE3utkWA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">
                      <v:shape id="Freeform 1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69799 [3209]" strokecolor="#f69799 [3209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2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2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2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2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1216240670"/>
              <w:placeholder>
                <w:docPart w:val="80649060711E4DE880188B003140DA1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C43E804" w14:textId="77777777" w:rsidR="007D109F" w:rsidRDefault="00004587" w:rsidP="002B23D4">
                <w:pPr>
                  <w:pStyle w:val="Heading6"/>
                  <w:outlineLvl w:val="5"/>
                </w:pPr>
                <w:r>
                  <w:t>fangc24h</w:t>
                </w:r>
              </w:p>
            </w:sdtContent>
          </w:sdt>
          <w:p w14:paraId="24289AC6" w14:textId="77777777" w:rsidR="00C15FB0" w:rsidRDefault="000B4F7F" w:rsidP="007D109F">
            <w:sdt>
              <w:sdtPr>
                <w:alias w:val="Street Address:"/>
                <w:tag w:val="Street Address:"/>
                <w:id w:val="1140771738"/>
                <w:placeholder>
                  <w:docPart w:val="DE111C9075BC4ABCA025ED5F2A5C6C3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072002798"/>
                <w:placeholder>
                  <w:docPart w:val="1D71CB91214A4D468BA22E2503221F3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14:paraId="75746A28" w14:textId="77777777" w:rsidTr="00722548">
        <w:trPr>
          <w:trHeight w:val="1440"/>
        </w:trPr>
        <w:tc>
          <w:tcPr>
            <w:tcW w:w="1426" w:type="dxa"/>
          </w:tcPr>
          <w:p w14:paraId="0CAB7537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4E19620" wp14:editId="3D49397E">
                      <wp:extent cx="604520" cy="457200"/>
                      <wp:effectExtent l="0" t="0" r="24130" b="19050"/>
                      <wp:docPr id="69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70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DDE5A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">
                      <v:shape id="Freeform 70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54c8f8 [3204]" strokecolor="#54c8f8 [3204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71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73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74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75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2034068755"/>
              <w:placeholder>
                <w:docPart w:val="A113A91F527E43ADAE378C60A6FECAD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8BC8411" w14:textId="77777777" w:rsidR="007D109F" w:rsidRDefault="00004587" w:rsidP="00B60936">
                <w:pPr>
                  <w:pStyle w:val="Heading1"/>
                  <w:outlineLvl w:val="0"/>
                </w:pPr>
                <w:r>
                  <w:t>fangc24h</w:t>
                </w:r>
              </w:p>
            </w:sdtContent>
          </w:sdt>
          <w:p w14:paraId="632345C8" w14:textId="77777777" w:rsidR="00C15FB0" w:rsidRDefault="000B4F7F" w:rsidP="007D109F">
            <w:sdt>
              <w:sdtPr>
                <w:alias w:val="Street Address:"/>
                <w:tag w:val="Street Address:"/>
                <w:id w:val="-586158048"/>
                <w:placeholder>
                  <w:docPart w:val="80651F6C922E400D88EFD0482476F191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495146726"/>
                <w:placeholder>
                  <w:docPart w:val="DE75ABF5D8384C7AB0D3B408CFB3A6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5B39000B" w14:textId="77777777" w:rsidR="00C15FB0" w:rsidRDefault="00C15FB0"/>
        </w:tc>
        <w:tc>
          <w:tcPr>
            <w:tcW w:w="1426" w:type="dxa"/>
          </w:tcPr>
          <w:p w14:paraId="34C37F89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D2F77E2" wp14:editId="6116DC29">
                      <wp:extent cx="604520" cy="457200"/>
                      <wp:effectExtent l="0" t="0" r="24130" b="19050"/>
                      <wp:docPr id="76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77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B66E0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">
                      <v:shape id="Freeform 7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7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7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8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8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972981753"/>
              <w:placeholder>
                <w:docPart w:val="16B9889D182148B397D8DF3DEE7226B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B0086EE" w14:textId="77777777" w:rsidR="007D109F" w:rsidRDefault="00004587" w:rsidP="002B23D4">
                <w:pPr>
                  <w:pStyle w:val="Heading3"/>
                  <w:outlineLvl w:val="2"/>
                </w:pPr>
                <w:r>
                  <w:t>fangc24h</w:t>
                </w:r>
              </w:p>
            </w:sdtContent>
          </w:sdt>
          <w:p w14:paraId="6E454255" w14:textId="77777777" w:rsidR="00C15FB0" w:rsidRDefault="000B4F7F" w:rsidP="007D109F">
            <w:sdt>
              <w:sdtPr>
                <w:alias w:val="Street Address:"/>
                <w:tag w:val="Street Address:"/>
                <w:id w:val="-874392569"/>
                <w:placeholder>
                  <w:docPart w:val="CCA5C6222782411F879CE8F4D4DB1BD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918127279"/>
                <w:placeholder>
                  <w:docPart w:val="3CED4BC4A12649A78912EED8B590308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720EA9F7" w14:textId="77777777" w:rsidR="00C15FB0" w:rsidRDefault="00C15FB0"/>
        </w:tc>
        <w:tc>
          <w:tcPr>
            <w:tcW w:w="1426" w:type="dxa"/>
          </w:tcPr>
          <w:p w14:paraId="379B68EF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09008A" wp14:editId="05667A57">
                      <wp:extent cx="604520" cy="457200"/>
                      <wp:effectExtent l="0" t="0" r="24130" b="19050"/>
                      <wp:docPr id="8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83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5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52CED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ck+hIAAPh5AAAOAAAAZHJzL2Uyb0RvYy54bWzsXW2PI7cN/l6g/2HgjwWa9cx4XrzIXj7k&#10;ekGBNA2QLfp5zut9QXdt1/bd3vXX96FEydSOKE3uNkVQ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">
                      <v:shape id="Freeform 8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ed4832 [3208]" strokecolor="#ed4832 [3208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8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8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8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8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280802491"/>
              <w:placeholder>
                <w:docPart w:val="1CEC3C0282154C15B93577BD117DD2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60156A92" w14:textId="77777777" w:rsidR="007D109F" w:rsidRDefault="00004587" w:rsidP="002B23D4">
                <w:pPr>
                  <w:pStyle w:val="Heading5"/>
                  <w:outlineLvl w:val="4"/>
                </w:pPr>
                <w:r>
                  <w:t>fangc24h</w:t>
                </w:r>
              </w:p>
            </w:sdtContent>
          </w:sdt>
          <w:p w14:paraId="30A64366" w14:textId="77777777" w:rsidR="00C15FB0" w:rsidRDefault="000B4F7F" w:rsidP="007D109F">
            <w:sdt>
              <w:sdtPr>
                <w:alias w:val="Street Address:"/>
                <w:tag w:val="Street Address:"/>
                <w:id w:val="-647899697"/>
                <w:placeholder>
                  <w:docPart w:val="803BA10FBB914B17813A37A1DB12384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1052302770"/>
                <w:placeholder>
                  <w:docPart w:val="593148497F2B460EB7B05D9FA2993A9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14:paraId="20A7E665" w14:textId="77777777" w:rsidTr="00722548">
        <w:trPr>
          <w:trHeight w:val="1440"/>
        </w:trPr>
        <w:tc>
          <w:tcPr>
            <w:tcW w:w="1426" w:type="dxa"/>
          </w:tcPr>
          <w:p w14:paraId="0E197306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77004AB" wp14:editId="2F6FDC47">
                      <wp:extent cx="604520" cy="457200"/>
                      <wp:effectExtent l="0" t="0" r="24130" b="19050"/>
                      <wp:docPr id="8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8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0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2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3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7E212D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">
                      <v:shape id="Freeform 8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a781ba [3205]" strokecolor="#a781ba [3205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9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9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9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9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1606725148"/>
              <w:placeholder>
                <w:docPart w:val="72357182F6AA4754BDE2FDC7A5911C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15E75A4" w14:textId="77777777" w:rsidR="007D109F" w:rsidRDefault="00004587" w:rsidP="002B23D4">
                <w:pPr>
                  <w:pStyle w:val="Heading2"/>
                  <w:outlineLvl w:val="1"/>
                </w:pPr>
                <w:r>
                  <w:t>fangc24h</w:t>
                </w:r>
              </w:p>
            </w:sdtContent>
          </w:sdt>
          <w:p w14:paraId="1FD3BA7E" w14:textId="77777777" w:rsidR="00C15FB0" w:rsidRDefault="000B4F7F" w:rsidP="007D109F">
            <w:sdt>
              <w:sdtPr>
                <w:alias w:val="Street Address:"/>
                <w:tag w:val="Street Address:"/>
                <w:id w:val="-67736738"/>
                <w:placeholder>
                  <w:docPart w:val="0CC8A7A3E3444E7DA2EA9BF017CFDA1E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534458167"/>
                <w:placeholder>
                  <w:docPart w:val="A018A1BA59F44198ADFB7BC34FA93C4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18A64A2B" w14:textId="77777777" w:rsidR="00C15FB0" w:rsidRDefault="00C15FB0"/>
        </w:tc>
        <w:tc>
          <w:tcPr>
            <w:tcW w:w="1426" w:type="dxa"/>
          </w:tcPr>
          <w:p w14:paraId="3E782328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62668F" wp14:editId="670562D3">
                      <wp:extent cx="604520" cy="457200"/>
                      <wp:effectExtent l="0" t="0" r="24130" b="19050"/>
                      <wp:docPr id="94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95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6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7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8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9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16F23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">
                      <v:shape id="Freeform 95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fa71a [3207]" strokecolor="#ffa71a [3207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96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97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98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99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1023702875"/>
              <w:placeholder>
                <w:docPart w:val="56524BF7217A45B5A550A2686126A28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1E99B53" w14:textId="77777777" w:rsidR="007D109F" w:rsidRDefault="00004587" w:rsidP="002B23D4">
                <w:pPr>
                  <w:pStyle w:val="Heading4"/>
                  <w:outlineLvl w:val="3"/>
                </w:pPr>
                <w:r>
                  <w:t>fangc24h</w:t>
                </w:r>
              </w:p>
            </w:sdtContent>
          </w:sdt>
          <w:p w14:paraId="19F87C99" w14:textId="77777777" w:rsidR="00C15FB0" w:rsidRDefault="000B4F7F" w:rsidP="007D109F">
            <w:sdt>
              <w:sdtPr>
                <w:alias w:val="Street Address:"/>
                <w:tag w:val="Street Address:"/>
                <w:id w:val="-2130612359"/>
                <w:placeholder>
                  <w:docPart w:val="25A9790428F24310B6D76B564143514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1097555232"/>
                <w:placeholder>
                  <w:docPart w:val="20CE9DB33046402A8FA4A80EEA0D77D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6CD0AAF5" w14:textId="77777777" w:rsidR="00C15FB0" w:rsidRDefault="00C15FB0"/>
        </w:tc>
        <w:tc>
          <w:tcPr>
            <w:tcW w:w="1426" w:type="dxa"/>
          </w:tcPr>
          <w:p w14:paraId="1C3B6DBF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4AD21A0" wp14:editId="10EFE353">
                      <wp:extent cx="604520" cy="457200"/>
                      <wp:effectExtent l="0" t="0" r="24130" b="19050"/>
                      <wp:docPr id="100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01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0">
                                  <a:solidFill>
                                    <a:schemeClr val="accent6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2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3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4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5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BE335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">
                      <v:shape id="Freeform 101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69799 [3209]" strokecolor="#f69799 [3209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02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03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04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05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821505666"/>
              <w:placeholder>
                <w:docPart w:val="BD0072B956DD4EDBAAD3ACC5073AAB6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EEDEBDD" w14:textId="77777777" w:rsidR="007D109F" w:rsidRDefault="00004587" w:rsidP="002B23D4">
                <w:pPr>
                  <w:pStyle w:val="Heading6"/>
                  <w:outlineLvl w:val="5"/>
                </w:pPr>
                <w:r>
                  <w:t>fangc24h</w:t>
                </w:r>
              </w:p>
            </w:sdtContent>
          </w:sdt>
          <w:p w14:paraId="787E4EF4" w14:textId="77777777" w:rsidR="00C15FB0" w:rsidRDefault="000B4F7F" w:rsidP="007D109F">
            <w:sdt>
              <w:sdtPr>
                <w:alias w:val="Street Address:"/>
                <w:tag w:val="Street Address:"/>
                <w:id w:val="639238808"/>
                <w:placeholder>
                  <w:docPart w:val="581321C26DA14FCE9BB814EDBA809BA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1037497618"/>
                <w:placeholder>
                  <w:docPart w:val="C609C14BE2C1482FAFE2451DC907D8E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14:paraId="5D6B0625" w14:textId="77777777" w:rsidTr="00722548">
        <w:trPr>
          <w:trHeight w:val="1440"/>
        </w:trPr>
        <w:tc>
          <w:tcPr>
            <w:tcW w:w="1426" w:type="dxa"/>
          </w:tcPr>
          <w:p w14:paraId="643E7EFD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F0A5B7" wp14:editId="74125104">
                      <wp:extent cx="604520" cy="457200"/>
                      <wp:effectExtent l="0" t="0" r="24130" b="19050"/>
                      <wp:docPr id="106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07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8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9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0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1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B5F60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">
                      <v:shape id="Freeform 10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54c8f8 [3204]" strokecolor="#54c8f8 [3204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0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0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1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1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1064406883"/>
              <w:placeholder>
                <w:docPart w:val="932CDE379DEC4D60B2EB6CAE43BAE67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C9AA8FE" w14:textId="77777777" w:rsidR="007D109F" w:rsidRDefault="00004587" w:rsidP="00B60936">
                <w:pPr>
                  <w:pStyle w:val="Heading1"/>
                  <w:outlineLvl w:val="0"/>
                </w:pPr>
                <w:r>
                  <w:t>fangc24h</w:t>
                </w:r>
              </w:p>
            </w:sdtContent>
          </w:sdt>
          <w:p w14:paraId="6452067E" w14:textId="77777777" w:rsidR="00C15FB0" w:rsidRDefault="000B4F7F" w:rsidP="007D109F">
            <w:sdt>
              <w:sdtPr>
                <w:alias w:val="Street Address:"/>
                <w:tag w:val="Street Address:"/>
                <w:id w:val="-1663684997"/>
                <w:placeholder>
                  <w:docPart w:val="097173C921374155A74A3F7FE978508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1030186622"/>
                <w:placeholder>
                  <w:docPart w:val="6BA86EEBD1584B10B41D7C8AC060ACE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39CFF108" w14:textId="77777777" w:rsidR="00C15FB0" w:rsidRDefault="00C15FB0"/>
        </w:tc>
        <w:tc>
          <w:tcPr>
            <w:tcW w:w="1426" w:type="dxa"/>
          </w:tcPr>
          <w:p w14:paraId="795E90E7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BB0A19" wp14:editId="0B7F66D5">
                      <wp:extent cx="604520" cy="457200"/>
                      <wp:effectExtent l="0" t="0" r="24130" b="19050"/>
                      <wp:docPr id="11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13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4" name="Freeform 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5" name="Freeform 1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6" name="Freeform 1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7" name="Freeform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57597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m9hIAAAN6AAAOAAAAZHJzL2Uyb0RvYy54bWzsXW2PI7cN/l6g/2HgjwWa9cx4XrzIXj7k&#10;ekGBNA2QLfp5zut9QXdt1/bd3vXX96FEydSOKE3utkGAOg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">
                      <v:shape id="Freeform 11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1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1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1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1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1948465530"/>
              <w:placeholder>
                <w:docPart w:val="2352C96E106F4F9780BE4CA62D9724A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BE9D552" w14:textId="77777777" w:rsidR="007D109F" w:rsidRDefault="00004587" w:rsidP="002B23D4">
                <w:pPr>
                  <w:pStyle w:val="Heading3"/>
                  <w:outlineLvl w:val="2"/>
                </w:pPr>
                <w:r>
                  <w:t>fangc24h</w:t>
                </w:r>
              </w:p>
            </w:sdtContent>
          </w:sdt>
          <w:p w14:paraId="14A977BE" w14:textId="77777777" w:rsidR="00C15FB0" w:rsidRDefault="000B4F7F" w:rsidP="007D109F">
            <w:sdt>
              <w:sdtPr>
                <w:alias w:val="Street Address:"/>
                <w:tag w:val="Street Address:"/>
                <w:id w:val="1972169052"/>
                <w:placeholder>
                  <w:docPart w:val="6B8B3DE1A1B94C19A0272957EB3DA716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472832056"/>
                <w:placeholder>
                  <w:docPart w:val="CE60DB96E24A43B39315D9907BF960B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44637C67" w14:textId="77777777" w:rsidR="00C15FB0" w:rsidRDefault="00C15FB0"/>
        </w:tc>
        <w:tc>
          <w:tcPr>
            <w:tcW w:w="1426" w:type="dxa"/>
          </w:tcPr>
          <w:p w14:paraId="37A86717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198B5B3" wp14:editId="4A7F4FF8">
                      <wp:extent cx="604520" cy="457200"/>
                      <wp:effectExtent l="0" t="0" r="24130" b="19050"/>
                      <wp:docPr id="11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19" name="Freeform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0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1" name="Freeform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2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3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E630D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pDBBMAAAN6AAAOAAAAZHJzL2Uyb0RvYy54bWzsXW2PI7cN/l6g/2HgjwWa9cx4XrzIXj7k&#10;ekGBNA2QLfp5zut9QXdt1/bd3vXX96FEydSOKE3utkWA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">
                      <v:shape id="Freeform 11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ed4832 [3208]" strokecolor="#ed4832 [3208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2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2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2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2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1959060049"/>
              <w:placeholder>
                <w:docPart w:val="1D7F67397F9E4EC8AA101E29FBCE8DA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287B7DE" w14:textId="77777777" w:rsidR="007D109F" w:rsidRDefault="00004587" w:rsidP="002B23D4">
                <w:pPr>
                  <w:pStyle w:val="Heading5"/>
                  <w:outlineLvl w:val="4"/>
                </w:pPr>
                <w:r>
                  <w:t>fangc24h</w:t>
                </w:r>
              </w:p>
            </w:sdtContent>
          </w:sdt>
          <w:p w14:paraId="3BA5A9AC" w14:textId="77777777" w:rsidR="00C15FB0" w:rsidRDefault="000B4F7F" w:rsidP="007D109F">
            <w:sdt>
              <w:sdtPr>
                <w:alias w:val="Street Address:"/>
                <w:tag w:val="Street Address:"/>
                <w:id w:val="-1365892166"/>
                <w:placeholder>
                  <w:docPart w:val="0D5E07B0AC4846C3B4BC2FD25AFCECA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441146242"/>
                <w:placeholder>
                  <w:docPart w:val="C6630DB851874DDD8B684F3DF7C4E96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14:paraId="3588D173" w14:textId="77777777" w:rsidTr="00722548">
        <w:trPr>
          <w:trHeight w:val="1440"/>
        </w:trPr>
        <w:tc>
          <w:tcPr>
            <w:tcW w:w="1426" w:type="dxa"/>
          </w:tcPr>
          <w:p w14:paraId="6DD7B166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12BC2ED" wp14:editId="56E1ABCE">
                      <wp:extent cx="604520" cy="457200"/>
                      <wp:effectExtent l="0" t="0" r="24130" b="19050"/>
                      <wp:docPr id="124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25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6" name="Freeform 1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7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8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9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EE13F5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">
                      <v:shape id="Freeform 125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a781ba [3205]" strokecolor="#a781ba [3205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26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27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28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29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1897578794"/>
              <w:placeholder>
                <w:docPart w:val="9158FB9D03F347608B3BA131142C6C9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6BD8ED8" w14:textId="77777777" w:rsidR="007D109F" w:rsidRDefault="00004587" w:rsidP="002B23D4">
                <w:pPr>
                  <w:pStyle w:val="Heading2"/>
                  <w:outlineLvl w:val="1"/>
                </w:pPr>
                <w:r>
                  <w:t>fangc24h</w:t>
                </w:r>
              </w:p>
            </w:sdtContent>
          </w:sdt>
          <w:p w14:paraId="311DA074" w14:textId="77777777" w:rsidR="00C15FB0" w:rsidRDefault="000B4F7F" w:rsidP="007D109F">
            <w:sdt>
              <w:sdtPr>
                <w:alias w:val="Street Address:"/>
                <w:tag w:val="Street Address:"/>
                <w:id w:val="-123458650"/>
                <w:placeholder>
                  <w:docPart w:val="B50EDB5D7EEE4AF2A6293017C03D18B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-676733546"/>
                <w:placeholder>
                  <w:docPart w:val="2E0AFA42C4224FBDA90A7E1B29DAC5E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58A14D84" w14:textId="77777777" w:rsidR="00C15FB0" w:rsidRDefault="00C15FB0"/>
        </w:tc>
        <w:tc>
          <w:tcPr>
            <w:tcW w:w="1426" w:type="dxa"/>
          </w:tcPr>
          <w:p w14:paraId="3F27B6D1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A88D009" wp14:editId="5DA1A6B6">
                      <wp:extent cx="604520" cy="457200"/>
                      <wp:effectExtent l="0" t="0" r="24130" b="19050"/>
                      <wp:docPr id="130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3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2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3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4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5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CA6B6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/U+xIAAAN6AAAOAAAAZHJzL2Uyb0RvYy54bWzsXW2PI7cN/l6g/2HgjwWa9cx4XrzIXj7k&#10;ekGBNA2QLfp5zut9QXdt1/bd3vXX96FEydSOKE3utkFQ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">
                      <v:shape id="Freeform 131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fa71a [3207]" strokecolor="#ffa71a [3207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32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33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34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35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614361878"/>
              <w:placeholder>
                <w:docPart w:val="28376A0357AC4873B8DA13FFD131F95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19D3F0C" w14:textId="77777777" w:rsidR="007D109F" w:rsidRDefault="00004587" w:rsidP="002B23D4">
                <w:pPr>
                  <w:pStyle w:val="Heading4"/>
                  <w:outlineLvl w:val="3"/>
                </w:pPr>
                <w:r>
                  <w:t>fangc24h</w:t>
                </w:r>
              </w:p>
            </w:sdtContent>
          </w:sdt>
          <w:p w14:paraId="3888A85F" w14:textId="77777777" w:rsidR="00C15FB0" w:rsidRDefault="000B4F7F" w:rsidP="007D109F">
            <w:sdt>
              <w:sdtPr>
                <w:alias w:val="Street Address:"/>
                <w:tag w:val="Street Address:"/>
                <w:id w:val="1192111178"/>
                <w:placeholder>
                  <w:docPart w:val="852A3F1056854777A176BE1BDECCDE1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731040109"/>
                <w:placeholder>
                  <w:docPart w:val="FC1210B100E54AF08FF77B389261437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6DB00579" w14:textId="77777777" w:rsidR="00C15FB0" w:rsidRDefault="00C15FB0"/>
        </w:tc>
        <w:tc>
          <w:tcPr>
            <w:tcW w:w="1426" w:type="dxa"/>
          </w:tcPr>
          <w:p w14:paraId="14CEDF4E" w14:textId="77777777" w:rsidR="00C15FB0" w:rsidRDefault="00713931">
            <w:pPr>
              <w:pStyle w:val="Graphic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D856BDC" wp14:editId="2287A54D">
                      <wp:extent cx="604520" cy="457200"/>
                      <wp:effectExtent l="0" t="0" r="24130" b="19050"/>
                      <wp:docPr id="136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37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0">
                                  <a:solidFill>
                                    <a:schemeClr val="accent6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8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9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0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1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02BC5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">
                      <v:shape id="Freeform 13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69799 [3209]" strokecolor="#f69799 [3209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3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3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4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4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88664808"/>
              <w:placeholder>
                <w:docPart w:val="4CDD8BAF559C46A7A4805EAFEA11CAB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F597FFC" w14:textId="77777777" w:rsidR="007D109F" w:rsidRDefault="00004587" w:rsidP="002B23D4">
                <w:pPr>
                  <w:pStyle w:val="Heading6"/>
                  <w:outlineLvl w:val="5"/>
                </w:pPr>
                <w:r>
                  <w:t>fangc24h</w:t>
                </w:r>
              </w:p>
            </w:sdtContent>
          </w:sdt>
          <w:p w14:paraId="078FDFC9" w14:textId="77777777" w:rsidR="00C15FB0" w:rsidRDefault="000B4F7F" w:rsidP="007D109F">
            <w:sdt>
              <w:sdtPr>
                <w:alias w:val="Street Address:"/>
                <w:tag w:val="Street Address:"/>
                <w:id w:val="684795574"/>
                <w:placeholder>
                  <w:docPart w:val="9149FC6860EC4182BB807321F82332DD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>
                  <w:t>Street Address</w:t>
                </w:r>
              </w:sdtContent>
            </w:sdt>
            <w:r w:rsidR="007D109F">
              <w:br/>
            </w:r>
            <w:sdt>
              <w:sdtPr>
                <w:alias w:val="City, ST ZIP Code:"/>
                <w:tag w:val="City, ST ZIP Code:"/>
                <w:id w:val="1688026759"/>
                <w:placeholder>
                  <w:docPart w:val="FBE2BBAE14A54E05B5389991C5C2E1E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>
                  <w:t>City, ST  ZIP Code</w:t>
                </w:r>
              </w:sdtContent>
            </w:sdt>
          </w:p>
        </w:tc>
      </w:tr>
      <w:tr w:rsidR="00C15FB0" w:rsidRPr="001D2D87" w14:paraId="65C0C500" w14:textId="77777777" w:rsidTr="00722548">
        <w:trPr>
          <w:trHeight w:val="1440"/>
        </w:trPr>
        <w:tc>
          <w:tcPr>
            <w:tcW w:w="1426" w:type="dxa"/>
          </w:tcPr>
          <w:p w14:paraId="5CD801CA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8DD2E4C" wp14:editId="684603B5">
                      <wp:extent cx="604520" cy="457200"/>
                      <wp:effectExtent l="0" t="0" r="24130" b="19050"/>
                      <wp:docPr id="14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43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4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5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6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7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CD1DD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">
                      <v:shape id="Freeform 14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54c8f8 [3204]" strokecolor="#54c8f8 [3204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4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4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4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4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1041516770"/>
              <w:placeholder>
                <w:docPart w:val="095BD0AA51974C8A8F4D76CDD3137CD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65C99A7E" w14:textId="77777777" w:rsidR="007D109F" w:rsidRPr="001D2D87" w:rsidRDefault="00004587" w:rsidP="001A5828">
                <w:pPr>
                  <w:pStyle w:val="Heading1"/>
                  <w:outlineLvl w:val="0"/>
                </w:pPr>
                <w:r>
                  <w:t>fangc24h</w:t>
                </w:r>
              </w:p>
            </w:sdtContent>
          </w:sdt>
          <w:p w14:paraId="0238B423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1329782053"/>
                <w:placeholder>
                  <w:docPart w:val="B3521A5E127C4A35BB6E535F0D85B92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1038165525"/>
                <w:placeholder>
                  <w:docPart w:val="FF174D8A3F88477883B1C1159A0C39C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54634674" w14:textId="77777777" w:rsidR="00C15FB0" w:rsidRPr="001D2D87" w:rsidRDefault="00C15FB0"/>
        </w:tc>
        <w:tc>
          <w:tcPr>
            <w:tcW w:w="1426" w:type="dxa"/>
          </w:tcPr>
          <w:p w14:paraId="7F92C2A1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091862" wp14:editId="34F95B71">
                      <wp:extent cx="604520" cy="457200"/>
                      <wp:effectExtent l="0" t="0" r="24130" b="19050"/>
                      <wp:docPr id="14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49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0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1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2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3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7870E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5WERMAAAN6AAAOAAAAZHJzL2Uyb0RvYy54bWzsXW2PI7cN/l6g/2HgjwWa9cx4XrzIXj7k&#10;ekGBNA2QLfp5zut9QXdt1/bd3vXX96FEydSOKE3utkWA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">
                      <v:shape id="Freeform 14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5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5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5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5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121539039"/>
              <w:placeholder>
                <w:docPart w:val="FDEBCEF8341B44A2B66564BE99ED125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C41A050" w14:textId="77777777" w:rsidR="007D109F" w:rsidRPr="001D2D87" w:rsidRDefault="00004587" w:rsidP="002B23D4">
                <w:pPr>
                  <w:pStyle w:val="Heading3"/>
                  <w:outlineLvl w:val="2"/>
                </w:pPr>
                <w:r>
                  <w:t>fangc24h</w:t>
                </w:r>
              </w:p>
            </w:sdtContent>
          </w:sdt>
          <w:p w14:paraId="3CAFE06C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462616360"/>
                <w:placeholder>
                  <w:docPart w:val="EFF41C52FA124A508D610638EB446EF9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827096366"/>
                <w:placeholder>
                  <w:docPart w:val="3B84E575260E455784CE4F996295E09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42417463" w14:textId="77777777" w:rsidR="00C15FB0" w:rsidRPr="001D2D87" w:rsidRDefault="00C15FB0"/>
        </w:tc>
        <w:tc>
          <w:tcPr>
            <w:tcW w:w="1426" w:type="dxa"/>
          </w:tcPr>
          <w:p w14:paraId="641ADC0B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35D0D8" wp14:editId="7499E3A7">
                      <wp:extent cx="604520" cy="457200"/>
                      <wp:effectExtent l="0" t="0" r="24130" b="19050"/>
                      <wp:docPr id="154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55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6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7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8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9" name="Freeform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94D56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">
                      <v:shape id="Freeform 155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ed4832 [3208]" strokecolor="#ed4832 [3208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56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57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58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59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671106336"/>
              <w:placeholder>
                <w:docPart w:val="EAC49E1281B14D95B6D647FAD047AA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75788947" w14:textId="77777777" w:rsidR="007D109F" w:rsidRPr="001D2D87" w:rsidRDefault="00004587" w:rsidP="002B23D4">
                <w:pPr>
                  <w:pStyle w:val="Heading5"/>
                  <w:outlineLvl w:val="4"/>
                </w:pPr>
                <w:r>
                  <w:t>fangc24h</w:t>
                </w:r>
              </w:p>
            </w:sdtContent>
          </w:sdt>
          <w:p w14:paraId="2C376F97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2032784192"/>
                <w:placeholder>
                  <w:docPart w:val="2922AFE550D842659999D280411B5D4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183649124"/>
                <w:placeholder>
                  <w:docPart w:val="9A39D13E624945D5848D2678F4008F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</w:tr>
      <w:tr w:rsidR="00C15FB0" w:rsidRPr="001D2D87" w14:paraId="62C61CDC" w14:textId="77777777" w:rsidTr="00722548">
        <w:trPr>
          <w:trHeight w:val="1440"/>
        </w:trPr>
        <w:tc>
          <w:tcPr>
            <w:tcW w:w="1426" w:type="dxa"/>
          </w:tcPr>
          <w:p w14:paraId="2F528657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EBF812B" wp14:editId="23CB2012">
                      <wp:extent cx="604520" cy="457200"/>
                      <wp:effectExtent l="0" t="0" r="24130" b="19050"/>
                      <wp:docPr id="160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61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2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3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4" name="Freeform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5" name="Freeform 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52DD8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">
                      <v:shape id="Freeform 161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a781ba [3205]" strokecolor="#a781ba [3205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62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63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64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65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1432010492"/>
              <w:placeholder>
                <w:docPart w:val="156BD74AF76742988D82B106C9CDE25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BF87C51" w14:textId="77777777" w:rsidR="007D109F" w:rsidRPr="001D2D87" w:rsidRDefault="00004587" w:rsidP="002B23D4">
                <w:pPr>
                  <w:pStyle w:val="Heading2"/>
                  <w:outlineLvl w:val="1"/>
                </w:pPr>
                <w:r>
                  <w:t>fangc24h</w:t>
                </w:r>
              </w:p>
            </w:sdtContent>
          </w:sdt>
          <w:p w14:paraId="56C5F88E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1116415400"/>
                <w:placeholder>
                  <w:docPart w:val="A754A0EF922748F7A81CBA94819D75E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370140409"/>
                <w:placeholder>
                  <w:docPart w:val="6B05C9BCD14B47B3AFD1EE41D40CC1B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03DD4438" w14:textId="77777777" w:rsidR="00C15FB0" w:rsidRPr="001D2D87" w:rsidRDefault="00C15FB0"/>
        </w:tc>
        <w:tc>
          <w:tcPr>
            <w:tcW w:w="1426" w:type="dxa"/>
          </w:tcPr>
          <w:p w14:paraId="5A8EC9A5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9A1706" wp14:editId="2C721BC5">
                      <wp:extent cx="604520" cy="457200"/>
                      <wp:effectExtent l="0" t="0" r="24130" b="19050"/>
                      <wp:docPr id="166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67" name="Freeform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8" name="Freeform 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9" name="Freeform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0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1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10E7B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">
                      <v:shape id="Freeform 16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fa71a [3207]" strokecolor="#ffa71a [3207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6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6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7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7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786972051"/>
              <w:placeholder>
                <w:docPart w:val="913310C07C194E1389C4C274F47B5AC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DAACB6" w14:textId="77777777" w:rsidR="007D109F" w:rsidRPr="001D2D87" w:rsidRDefault="00004587" w:rsidP="002B23D4">
                <w:pPr>
                  <w:pStyle w:val="Heading4"/>
                  <w:outlineLvl w:val="3"/>
                </w:pPr>
                <w:r>
                  <w:t>fangc24h</w:t>
                </w:r>
              </w:p>
            </w:sdtContent>
          </w:sdt>
          <w:p w14:paraId="0A209FEE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677320621"/>
                <w:placeholder>
                  <w:docPart w:val="2E08CE8797DD4B0CA8AA823543ED1256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1548831494"/>
                <w:placeholder>
                  <w:docPart w:val="F5749A895A334752A3823260A5E7B83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20A430D3" w14:textId="77777777" w:rsidR="00C15FB0" w:rsidRPr="001D2D87" w:rsidRDefault="00C15FB0"/>
        </w:tc>
        <w:tc>
          <w:tcPr>
            <w:tcW w:w="1426" w:type="dxa"/>
          </w:tcPr>
          <w:p w14:paraId="55F1CD71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0A01F32" wp14:editId="09D997B6">
                      <wp:extent cx="604520" cy="457200"/>
                      <wp:effectExtent l="0" t="0" r="24130" b="19050"/>
                      <wp:docPr id="17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73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0">
                                  <a:solidFill>
                                    <a:schemeClr val="accent6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4" name="Freeform 1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5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6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7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90382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">
                      <v:shape id="Freeform 17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69799 [3209]" strokecolor="#f69799 [3209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7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7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7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7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1309704615"/>
              <w:placeholder>
                <w:docPart w:val="65029749C432459494FE54A318B30E8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8634A22" w14:textId="77777777" w:rsidR="007D109F" w:rsidRPr="001D2D87" w:rsidRDefault="00004587" w:rsidP="002B23D4">
                <w:pPr>
                  <w:pStyle w:val="Heading6"/>
                  <w:outlineLvl w:val="5"/>
                </w:pPr>
                <w:r>
                  <w:t>fangc24h</w:t>
                </w:r>
              </w:p>
            </w:sdtContent>
          </w:sdt>
          <w:p w14:paraId="541FCB46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2071495023"/>
                <w:placeholder>
                  <w:docPart w:val="AC1BEAC0A3874B4FAD152DBE366154C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476774750"/>
                <w:placeholder>
                  <w:docPart w:val="9705EA837464412AB94A316B87AA2D9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</w:tr>
      <w:tr w:rsidR="00C15FB0" w:rsidRPr="001D2D87" w14:paraId="578D5B17" w14:textId="77777777" w:rsidTr="00722548">
        <w:trPr>
          <w:trHeight w:val="1440"/>
        </w:trPr>
        <w:tc>
          <w:tcPr>
            <w:tcW w:w="1426" w:type="dxa"/>
          </w:tcPr>
          <w:p w14:paraId="654E1B5B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B9DCCB9" wp14:editId="6FC3CA78">
                      <wp:extent cx="604520" cy="457200"/>
                      <wp:effectExtent l="0" t="0" r="24130" b="19050"/>
                      <wp:docPr id="17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79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0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1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2" name="Freeform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3" name="Freeform 1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D580F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eXJhMAAAN6AAAOAAAAZHJzL2Uyb0RvYy54bWzsXW2PI7cN/l6g/2HgjwWa9cx4XrzIXj7k&#10;ekGBNA2QLfp5zut9QXdt1/bd3vXX96FEydSOKE3utkWA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">
                      <v:shape id="Freeform 17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54c8f8 [3204]" strokecolor="#54c8f8 [3204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8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8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8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8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-1875301487"/>
              <w:placeholder>
                <w:docPart w:val="B61DC119460E45A38A36494BA931960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07C606F" w14:textId="77777777" w:rsidR="007D109F" w:rsidRPr="001D2D87" w:rsidRDefault="00004587" w:rsidP="001A5828">
                <w:pPr>
                  <w:pStyle w:val="Heading1"/>
                  <w:outlineLvl w:val="0"/>
                </w:pPr>
                <w:r>
                  <w:t>fangc24h</w:t>
                </w:r>
              </w:p>
            </w:sdtContent>
          </w:sdt>
          <w:p w14:paraId="3E8C24CB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1451240651"/>
                <w:placeholder>
                  <w:docPart w:val="16DFC2AA47B642D28891AE612090A74E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206002943"/>
                <w:placeholder>
                  <w:docPart w:val="9215DD7B576444ACBE4023211EDB9DA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216C4881" w14:textId="77777777" w:rsidR="00C15FB0" w:rsidRPr="001D2D87" w:rsidRDefault="00C15FB0"/>
        </w:tc>
        <w:tc>
          <w:tcPr>
            <w:tcW w:w="1426" w:type="dxa"/>
          </w:tcPr>
          <w:p w14:paraId="52264A1D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B41C6" wp14:editId="0D571D3A">
                      <wp:extent cx="604520" cy="457200"/>
                      <wp:effectExtent l="0" t="0" r="24130" b="19050"/>
                      <wp:docPr id="184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85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6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7" name="Freeform 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8" name="Freeform 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9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DCA26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">
                      <v:shape id="Freeform 185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86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87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88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89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1522391920"/>
              <w:placeholder>
                <w:docPart w:val="80E9A7B9A70546B9B0155502BE8B00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21F61ECB" w14:textId="77777777" w:rsidR="007D109F" w:rsidRPr="001D2D87" w:rsidRDefault="00004587" w:rsidP="002B23D4">
                <w:pPr>
                  <w:pStyle w:val="Heading3"/>
                  <w:outlineLvl w:val="2"/>
                </w:pPr>
                <w:r>
                  <w:t>fangc24h</w:t>
                </w:r>
              </w:p>
            </w:sdtContent>
          </w:sdt>
          <w:p w14:paraId="7A080691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84156257"/>
                <w:placeholder>
                  <w:docPart w:val="118B198AF3064B1881680D617D8EE8F9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1487701210"/>
                <w:placeholder>
                  <w:docPart w:val="51A3EB8396954A818BC26AD7F2BE921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20F0EB0E" w14:textId="77777777" w:rsidR="00C15FB0" w:rsidRPr="001D2D87" w:rsidRDefault="00C15FB0"/>
        </w:tc>
        <w:tc>
          <w:tcPr>
            <w:tcW w:w="1426" w:type="dxa"/>
          </w:tcPr>
          <w:p w14:paraId="55762DA9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208FACE" wp14:editId="0D8AAEA5">
                      <wp:extent cx="604520" cy="457200"/>
                      <wp:effectExtent l="0" t="0" r="24130" b="19050"/>
                      <wp:docPr id="190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91" name="Freeform 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2" name="Freeform 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3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4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5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B4223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">
                      <v:shape id="Freeform 191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ed4832 [3208]" strokecolor="#ed4832 [3208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92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93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194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195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1743824969"/>
              <w:placeholder>
                <w:docPart w:val="11E8F3723BCC4951BF627A1252B5F42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1C2815D" w14:textId="77777777" w:rsidR="007D109F" w:rsidRPr="001D2D87" w:rsidRDefault="00004587" w:rsidP="002B23D4">
                <w:pPr>
                  <w:pStyle w:val="Heading5"/>
                  <w:outlineLvl w:val="4"/>
                </w:pPr>
                <w:r>
                  <w:t>fangc24h</w:t>
                </w:r>
              </w:p>
            </w:sdtContent>
          </w:sdt>
          <w:p w14:paraId="0DE9A5E1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1462381991"/>
                <w:placeholder>
                  <w:docPart w:val="D6A127195C1C45F5AB33213D12207CD1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1401059017"/>
                <w:placeholder>
                  <w:docPart w:val="3998896B6F234CE286D429482E2E463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</w:tr>
      <w:tr w:rsidR="00C15FB0" w:rsidRPr="001D2D87" w14:paraId="4B2BC1BB" w14:textId="77777777" w:rsidTr="00722548">
        <w:trPr>
          <w:trHeight w:val="1440"/>
        </w:trPr>
        <w:tc>
          <w:tcPr>
            <w:tcW w:w="1426" w:type="dxa"/>
          </w:tcPr>
          <w:p w14:paraId="64EC5D97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C5AA272" wp14:editId="5C16B339">
                      <wp:extent cx="604520" cy="457200"/>
                      <wp:effectExtent l="0" t="0" r="24130" b="19050"/>
                      <wp:docPr id="196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197" name="Freeform 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8" name="Freeform 1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9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0" name="Freeform 2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1" name="Freeform 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71D4B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">
                      <v:shape id="Freeform 197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a781ba [3205]" strokecolor="#a781ba [3205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198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199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200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201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76" w:type="dxa"/>
          </w:tcPr>
          <w:sdt>
            <w:sdtPr>
              <w:alias w:val="Your Name:"/>
              <w:tag w:val="Your Name:"/>
              <w:id w:val="2085410735"/>
              <w:placeholder>
                <w:docPart w:val="1C4AC9EC008C47259F7F767F032A57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5ACF5AB2" w14:textId="77777777" w:rsidR="007D109F" w:rsidRPr="001D2D87" w:rsidRDefault="00004587" w:rsidP="001A5828">
                <w:pPr>
                  <w:pStyle w:val="Heading2"/>
                  <w:outlineLvl w:val="1"/>
                </w:pPr>
                <w:r>
                  <w:t>fangc24h</w:t>
                </w:r>
              </w:p>
            </w:sdtContent>
          </w:sdt>
          <w:p w14:paraId="5FD74DA2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1396275796"/>
                <w:placeholder>
                  <w:docPart w:val="922714B0A86443289087A81B0A6074B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2040724319"/>
                <w:placeholder>
                  <w:docPart w:val="88A144146898402FB92A466F0ED0DD8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61CA1A10" w14:textId="77777777" w:rsidR="00C15FB0" w:rsidRPr="001D2D87" w:rsidRDefault="00C15FB0"/>
        </w:tc>
        <w:tc>
          <w:tcPr>
            <w:tcW w:w="1426" w:type="dxa"/>
          </w:tcPr>
          <w:p w14:paraId="2156CC54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DE67A4E" wp14:editId="3DEEF20E">
                      <wp:extent cx="604520" cy="457200"/>
                      <wp:effectExtent l="0" t="0" r="24130" b="19050"/>
                      <wp:docPr id="202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203" name="Freeform 2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4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5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6" name="Freeform 2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7" name="Freeform 2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017A7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iP/xIAAAN6AAAOAAAAZHJzL2Uyb0RvYy54bWzsXW2PI7cN/l6g/2HgjwWa9cx4XrzIXj7k&#10;ekGBNA2QLfp5zut9QXdt1/bd3vXX96FEydSOKE3utkFQ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">
                      <v:shape id="Freeform 203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fa71a [3207]" strokecolor="#ffa71a [3207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204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205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206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207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83585149"/>
              <w:placeholder>
                <w:docPart w:val="D8A719F33E304517B2F572C5FC51299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9E9774D" w14:textId="77777777" w:rsidR="007D109F" w:rsidRPr="001D2D87" w:rsidRDefault="00004587" w:rsidP="002B23D4">
                <w:pPr>
                  <w:pStyle w:val="Heading4"/>
                  <w:outlineLvl w:val="3"/>
                </w:pPr>
                <w:r>
                  <w:t>fangc24h</w:t>
                </w:r>
              </w:p>
            </w:sdtContent>
          </w:sdt>
          <w:p w14:paraId="2C929513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357437344"/>
                <w:placeholder>
                  <w:docPart w:val="08325968FD344B0AB246F1B3E5E4B703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-37593252"/>
                <w:placeholder>
                  <w:docPart w:val="D5AAFA532C454E4F8179225A5BD2CD9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  <w:tc>
          <w:tcPr>
            <w:tcW w:w="173" w:type="dxa"/>
          </w:tcPr>
          <w:p w14:paraId="0E6DB40D" w14:textId="77777777" w:rsidR="00C15FB0" w:rsidRPr="001D2D87" w:rsidRDefault="00C15FB0"/>
        </w:tc>
        <w:tc>
          <w:tcPr>
            <w:tcW w:w="1426" w:type="dxa"/>
          </w:tcPr>
          <w:p w14:paraId="21A10867" w14:textId="77777777" w:rsidR="00C15FB0" w:rsidRPr="001D2D87" w:rsidRDefault="00713931">
            <w:pPr>
              <w:pStyle w:val="Graphic"/>
            </w:pPr>
            <w:r w:rsidRPr="001D2D87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2C8D656" wp14:editId="3DD34D27">
                      <wp:extent cx="604520" cy="457200"/>
                      <wp:effectExtent l="0" t="0" r="24130" b="19050"/>
                      <wp:docPr id="208" name="Group 67" descr="Face of a cute teddy be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551" cy="457200"/>
                                <a:chOff x="0" y="0"/>
                                <a:chExt cx="390921" cy="295639"/>
                              </a:xfrm>
                            </wpg:grpSpPr>
                            <wps:wsp>
                              <wps:cNvPr id="209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90921" cy="295639"/>
                                </a:xfrm>
                                <a:custGeom>
                                  <a:avLst/>
                                  <a:gdLst>
                                    <a:gd name="T0" fmla="*/ 178 w 1002"/>
                                    <a:gd name="T1" fmla="*/ 3 h 757"/>
                                    <a:gd name="T2" fmla="*/ 232 w 1002"/>
                                    <a:gd name="T3" fmla="*/ 24 h 757"/>
                                    <a:gd name="T4" fmla="*/ 273 w 1002"/>
                                    <a:gd name="T5" fmla="*/ 61 h 757"/>
                                    <a:gd name="T6" fmla="*/ 294 w 1002"/>
                                    <a:gd name="T7" fmla="*/ 111 h 757"/>
                                    <a:gd name="T8" fmla="*/ 391 w 1002"/>
                                    <a:gd name="T9" fmla="*/ 71 h 757"/>
                                    <a:gd name="T10" fmla="*/ 500 w 1002"/>
                                    <a:gd name="T11" fmla="*/ 58 h 757"/>
                                    <a:gd name="T12" fmla="*/ 611 w 1002"/>
                                    <a:gd name="T13" fmla="*/ 71 h 757"/>
                                    <a:gd name="T14" fmla="*/ 708 w 1002"/>
                                    <a:gd name="T15" fmla="*/ 111 h 757"/>
                                    <a:gd name="T16" fmla="*/ 729 w 1002"/>
                                    <a:gd name="T17" fmla="*/ 61 h 757"/>
                                    <a:gd name="T18" fmla="*/ 769 w 1002"/>
                                    <a:gd name="T19" fmla="*/ 24 h 757"/>
                                    <a:gd name="T20" fmla="*/ 823 w 1002"/>
                                    <a:gd name="T21" fmla="*/ 3 h 757"/>
                                    <a:gd name="T22" fmla="*/ 887 w 1002"/>
                                    <a:gd name="T23" fmla="*/ 4 h 757"/>
                                    <a:gd name="T24" fmla="*/ 946 w 1002"/>
                                    <a:gd name="T25" fmla="*/ 29 h 757"/>
                                    <a:gd name="T26" fmla="*/ 986 w 1002"/>
                                    <a:gd name="T27" fmla="*/ 75 h 757"/>
                                    <a:gd name="T28" fmla="*/ 1002 w 1002"/>
                                    <a:gd name="T29" fmla="*/ 132 h 757"/>
                                    <a:gd name="T30" fmla="*/ 987 w 1002"/>
                                    <a:gd name="T31" fmla="*/ 191 h 757"/>
                                    <a:gd name="T32" fmla="*/ 947 w 1002"/>
                                    <a:gd name="T33" fmla="*/ 235 h 757"/>
                                    <a:gd name="T34" fmla="*/ 890 w 1002"/>
                                    <a:gd name="T35" fmla="*/ 260 h 757"/>
                                    <a:gd name="T36" fmla="*/ 875 w 1002"/>
                                    <a:gd name="T37" fmla="*/ 310 h 757"/>
                                    <a:gd name="T38" fmla="*/ 891 w 1002"/>
                                    <a:gd name="T39" fmla="*/ 407 h 757"/>
                                    <a:gd name="T40" fmla="*/ 877 w 1002"/>
                                    <a:gd name="T41" fmla="*/ 499 h 757"/>
                                    <a:gd name="T42" fmla="*/ 838 w 1002"/>
                                    <a:gd name="T43" fmla="*/ 584 h 757"/>
                                    <a:gd name="T44" fmla="*/ 777 w 1002"/>
                                    <a:gd name="T45" fmla="*/ 655 h 757"/>
                                    <a:gd name="T46" fmla="*/ 698 w 1002"/>
                                    <a:gd name="T47" fmla="*/ 708 h 757"/>
                                    <a:gd name="T48" fmla="*/ 605 w 1002"/>
                                    <a:gd name="T49" fmla="*/ 744 h 757"/>
                                    <a:gd name="T50" fmla="*/ 500 w 1002"/>
                                    <a:gd name="T51" fmla="*/ 757 h 757"/>
                                    <a:gd name="T52" fmla="*/ 397 w 1002"/>
                                    <a:gd name="T53" fmla="*/ 744 h 757"/>
                                    <a:gd name="T54" fmla="*/ 304 w 1002"/>
                                    <a:gd name="T55" fmla="*/ 708 h 757"/>
                                    <a:gd name="T56" fmla="*/ 225 w 1002"/>
                                    <a:gd name="T57" fmla="*/ 655 h 757"/>
                                    <a:gd name="T58" fmla="*/ 164 w 1002"/>
                                    <a:gd name="T59" fmla="*/ 584 h 757"/>
                                    <a:gd name="T60" fmla="*/ 125 w 1002"/>
                                    <a:gd name="T61" fmla="*/ 499 h 757"/>
                                    <a:gd name="T62" fmla="*/ 111 w 1002"/>
                                    <a:gd name="T63" fmla="*/ 407 h 757"/>
                                    <a:gd name="T64" fmla="*/ 126 w 1002"/>
                                    <a:gd name="T65" fmla="*/ 310 h 757"/>
                                    <a:gd name="T66" fmla="*/ 111 w 1002"/>
                                    <a:gd name="T67" fmla="*/ 260 h 757"/>
                                    <a:gd name="T68" fmla="*/ 54 w 1002"/>
                                    <a:gd name="T69" fmla="*/ 235 h 757"/>
                                    <a:gd name="T70" fmla="*/ 15 w 1002"/>
                                    <a:gd name="T71" fmla="*/ 191 h 757"/>
                                    <a:gd name="T72" fmla="*/ 0 w 1002"/>
                                    <a:gd name="T73" fmla="*/ 132 h 757"/>
                                    <a:gd name="T74" fmla="*/ 15 w 1002"/>
                                    <a:gd name="T75" fmla="*/ 75 h 757"/>
                                    <a:gd name="T76" fmla="*/ 55 w 1002"/>
                                    <a:gd name="T77" fmla="*/ 29 h 757"/>
                                    <a:gd name="T78" fmla="*/ 113 w 1002"/>
                                    <a:gd name="T79" fmla="*/ 4 h 7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02" h="757">
                                      <a:moveTo>
                                        <a:pt x="148" y="0"/>
                                      </a:moveTo>
                                      <a:lnTo>
                                        <a:pt x="178" y="3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32" y="24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73" y="61"/>
                                      </a:lnTo>
                                      <a:lnTo>
                                        <a:pt x="285" y="85"/>
                                      </a:lnTo>
                                      <a:lnTo>
                                        <a:pt x="294" y="111"/>
                                      </a:lnTo>
                                      <a:lnTo>
                                        <a:pt x="340" y="87"/>
                                      </a:lnTo>
                                      <a:lnTo>
                                        <a:pt x="391" y="71"/>
                                      </a:lnTo>
                                      <a:lnTo>
                                        <a:pt x="444" y="61"/>
                                      </a:lnTo>
                                      <a:lnTo>
                                        <a:pt x="500" y="58"/>
                                      </a:lnTo>
                                      <a:lnTo>
                                        <a:pt x="556" y="61"/>
                                      </a:lnTo>
                                      <a:lnTo>
                                        <a:pt x="611" y="71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708" y="111"/>
                                      </a:lnTo>
                                      <a:lnTo>
                                        <a:pt x="716" y="85"/>
                                      </a:lnTo>
                                      <a:lnTo>
                                        <a:pt x="729" y="61"/>
                                      </a:lnTo>
                                      <a:lnTo>
                                        <a:pt x="748" y="41"/>
                                      </a:lnTo>
                                      <a:lnTo>
                                        <a:pt x="769" y="24"/>
                                      </a:lnTo>
                                      <a:lnTo>
                                        <a:pt x="795" y="12"/>
                                      </a:lnTo>
                                      <a:lnTo>
                                        <a:pt x="823" y="3"/>
                                      </a:lnTo>
                                      <a:lnTo>
                                        <a:pt x="854" y="0"/>
                                      </a:lnTo>
                                      <a:lnTo>
                                        <a:pt x="887" y="4"/>
                                      </a:lnTo>
                                      <a:lnTo>
                                        <a:pt x="918" y="14"/>
                                      </a:lnTo>
                                      <a:lnTo>
                                        <a:pt x="946" y="29"/>
                                      </a:lnTo>
                                      <a:lnTo>
                                        <a:pt x="968" y="50"/>
                                      </a:lnTo>
                                      <a:lnTo>
                                        <a:pt x="986" y="75"/>
                                      </a:lnTo>
                                      <a:lnTo>
                                        <a:pt x="997" y="102"/>
                                      </a:lnTo>
                                      <a:lnTo>
                                        <a:pt x="1002" y="132"/>
                                      </a:lnTo>
                                      <a:lnTo>
                                        <a:pt x="997" y="162"/>
                                      </a:lnTo>
                                      <a:lnTo>
                                        <a:pt x="987" y="191"/>
                                      </a:lnTo>
                                      <a:lnTo>
                                        <a:pt x="969" y="214"/>
                                      </a:lnTo>
                                      <a:lnTo>
                                        <a:pt x="947" y="235"/>
                                      </a:lnTo>
                                      <a:lnTo>
                                        <a:pt x="921" y="250"/>
                                      </a:lnTo>
                                      <a:lnTo>
                                        <a:pt x="890" y="260"/>
                                      </a:lnTo>
                                      <a:lnTo>
                                        <a:pt x="857" y="265"/>
                                      </a:lnTo>
                                      <a:lnTo>
                                        <a:pt x="875" y="310"/>
                                      </a:lnTo>
                                      <a:lnTo>
                                        <a:pt x="887" y="357"/>
                                      </a:lnTo>
                                      <a:lnTo>
                                        <a:pt x="891" y="407"/>
                                      </a:lnTo>
                                      <a:lnTo>
                                        <a:pt x="887" y="454"/>
                                      </a:lnTo>
                                      <a:lnTo>
                                        <a:pt x="877" y="499"/>
                                      </a:lnTo>
                                      <a:lnTo>
                                        <a:pt x="860" y="543"/>
                                      </a:lnTo>
                                      <a:lnTo>
                                        <a:pt x="838" y="584"/>
                                      </a:lnTo>
                                      <a:lnTo>
                                        <a:pt x="809" y="621"/>
                                      </a:lnTo>
                                      <a:lnTo>
                                        <a:pt x="777" y="655"/>
                                      </a:lnTo>
                                      <a:lnTo>
                                        <a:pt x="739" y="683"/>
                                      </a:lnTo>
                                      <a:lnTo>
                                        <a:pt x="698" y="708"/>
                                      </a:lnTo>
                                      <a:lnTo>
                                        <a:pt x="652" y="729"/>
                                      </a:lnTo>
                                      <a:lnTo>
                                        <a:pt x="605" y="744"/>
                                      </a:lnTo>
                                      <a:lnTo>
                                        <a:pt x="554" y="753"/>
                                      </a:lnTo>
                                      <a:lnTo>
                                        <a:pt x="500" y="757"/>
                                      </a:lnTo>
                                      <a:lnTo>
                                        <a:pt x="448" y="753"/>
                                      </a:lnTo>
                                      <a:lnTo>
                                        <a:pt x="397" y="744"/>
                                      </a:lnTo>
                                      <a:lnTo>
                                        <a:pt x="349" y="729"/>
                                      </a:lnTo>
                                      <a:lnTo>
                                        <a:pt x="304" y="708"/>
                                      </a:lnTo>
                                      <a:lnTo>
                                        <a:pt x="263" y="683"/>
                                      </a:lnTo>
                                      <a:lnTo>
                                        <a:pt x="225" y="655"/>
                                      </a:lnTo>
                                      <a:lnTo>
                                        <a:pt x="192" y="621"/>
                                      </a:lnTo>
                                      <a:lnTo>
                                        <a:pt x="164" y="584"/>
                                      </a:lnTo>
                                      <a:lnTo>
                                        <a:pt x="142" y="543"/>
                                      </a:lnTo>
                                      <a:lnTo>
                                        <a:pt x="125" y="499"/>
                                      </a:lnTo>
                                      <a:lnTo>
                                        <a:pt x="115" y="454"/>
                                      </a:lnTo>
                                      <a:lnTo>
                                        <a:pt x="111" y="407"/>
                                      </a:lnTo>
                                      <a:lnTo>
                                        <a:pt x="115" y="357"/>
                                      </a:lnTo>
                                      <a:lnTo>
                                        <a:pt x="126" y="310"/>
                                      </a:lnTo>
                                      <a:lnTo>
                                        <a:pt x="144" y="265"/>
                                      </a:lnTo>
                                      <a:lnTo>
                                        <a:pt x="111" y="260"/>
                                      </a:lnTo>
                                      <a:lnTo>
                                        <a:pt x="81" y="250"/>
                                      </a:lnTo>
                                      <a:lnTo>
                                        <a:pt x="54" y="235"/>
                                      </a:lnTo>
                                      <a:lnTo>
                                        <a:pt x="31" y="214"/>
                                      </a:lnTo>
                                      <a:lnTo>
                                        <a:pt x="15" y="191"/>
                                      </a:lnTo>
                                      <a:lnTo>
                                        <a:pt x="4" y="162"/>
                                      </a:lnTo>
                                      <a:lnTo>
                                        <a:pt x="0" y="132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55" y="29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113" y="4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/>
                                </a:solidFill>
                                <a:ln w="0">
                                  <a:solidFill>
                                    <a:schemeClr val="accent6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0" name="Freeform 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88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7 w 94"/>
                                    <a:gd name="T1" fmla="*/ 0 h 94"/>
                                    <a:gd name="T2" fmla="*/ 66 w 94"/>
                                    <a:gd name="T3" fmla="*/ 4 h 94"/>
                                    <a:gd name="T4" fmla="*/ 81 w 94"/>
                                    <a:gd name="T5" fmla="*/ 14 h 94"/>
                                    <a:gd name="T6" fmla="*/ 91 w 94"/>
                                    <a:gd name="T7" fmla="*/ 28 h 94"/>
                                    <a:gd name="T8" fmla="*/ 94 w 94"/>
                                    <a:gd name="T9" fmla="*/ 47 h 94"/>
                                    <a:gd name="T10" fmla="*/ 91 w 94"/>
                                    <a:gd name="T11" fmla="*/ 66 h 94"/>
                                    <a:gd name="T12" fmla="*/ 81 w 94"/>
                                    <a:gd name="T13" fmla="*/ 81 h 94"/>
                                    <a:gd name="T14" fmla="*/ 66 w 94"/>
                                    <a:gd name="T15" fmla="*/ 91 h 94"/>
                                    <a:gd name="T16" fmla="*/ 47 w 94"/>
                                    <a:gd name="T17" fmla="*/ 94 h 94"/>
                                    <a:gd name="T18" fmla="*/ 29 w 94"/>
                                    <a:gd name="T19" fmla="*/ 91 h 94"/>
                                    <a:gd name="T20" fmla="*/ 14 w 94"/>
                                    <a:gd name="T21" fmla="*/ 81 h 94"/>
                                    <a:gd name="T22" fmla="*/ 4 w 94"/>
                                    <a:gd name="T23" fmla="*/ 66 h 94"/>
                                    <a:gd name="T24" fmla="*/ 0 w 94"/>
                                    <a:gd name="T25" fmla="*/ 47 h 94"/>
                                    <a:gd name="T26" fmla="*/ 4 w 94"/>
                                    <a:gd name="T27" fmla="*/ 28 h 94"/>
                                    <a:gd name="T28" fmla="*/ 14 w 94"/>
                                    <a:gd name="T29" fmla="*/ 14 h 94"/>
                                    <a:gd name="T30" fmla="*/ 29 w 94"/>
                                    <a:gd name="T31" fmla="*/ 4 h 94"/>
                                    <a:gd name="T32" fmla="*/ 47 w 94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4" h="94">
                                      <a:moveTo>
                                        <a:pt x="47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4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7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1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55" y="142344"/>
                                  <a:ext cx="37379" cy="37541"/>
                                </a:xfrm>
                                <a:custGeom>
                                  <a:avLst/>
                                  <a:gdLst>
                                    <a:gd name="T0" fmla="*/ 48 w 95"/>
                                    <a:gd name="T1" fmla="*/ 0 h 94"/>
                                    <a:gd name="T2" fmla="*/ 66 w 95"/>
                                    <a:gd name="T3" fmla="*/ 4 h 94"/>
                                    <a:gd name="T4" fmla="*/ 81 w 95"/>
                                    <a:gd name="T5" fmla="*/ 14 h 94"/>
                                    <a:gd name="T6" fmla="*/ 91 w 95"/>
                                    <a:gd name="T7" fmla="*/ 28 h 94"/>
                                    <a:gd name="T8" fmla="*/ 95 w 95"/>
                                    <a:gd name="T9" fmla="*/ 47 h 94"/>
                                    <a:gd name="T10" fmla="*/ 91 w 95"/>
                                    <a:gd name="T11" fmla="*/ 66 h 94"/>
                                    <a:gd name="T12" fmla="*/ 81 w 95"/>
                                    <a:gd name="T13" fmla="*/ 81 h 94"/>
                                    <a:gd name="T14" fmla="*/ 66 w 95"/>
                                    <a:gd name="T15" fmla="*/ 91 h 94"/>
                                    <a:gd name="T16" fmla="*/ 48 w 95"/>
                                    <a:gd name="T17" fmla="*/ 94 h 94"/>
                                    <a:gd name="T18" fmla="*/ 29 w 95"/>
                                    <a:gd name="T19" fmla="*/ 91 h 94"/>
                                    <a:gd name="T20" fmla="*/ 14 w 95"/>
                                    <a:gd name="T21" fmla="*/ 81 h 94"/>
                                    <a:gd name="T22" fmla="*/ 4 w 95"/>
                                    <a:gd name="T23" fmla="*/ 66 h 94"/>
                                    <a:gd name="T24" fmla="*/ 0 w 95"/>
                                    <a:gd name="T25" fmla="*/ 47 h 94"/>
                                    <a:gd name="T26" fmla="*/ 4 w 95"/>
                                    <a:gd name="T27" fmla="*/ 28 h 94"/>
                                    <a:gd name="T28" fmla="*/ 14 w 95"/>
                                    <a:gd name="T29" fmla="*/ 14 h 94"/>
                                    <a:gd name="T30" fmla="*/ 29 w 95"/>
                                    <a:gd name="T31" fmla="*/ 4 h 94"/>
                                    <a:gd name="T32" fmla="*/ 48 w 95"/>
                                    <a:gd name="T33" fmla="*/ 0 h 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5" h="94">
                                      <a:moveTo>
                                        <a:pt x="48" y="0"/>
                                      </a:moveTo>
                                      <a:lnTo>
                                        <a:pt x="66" y="4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91" y="28"/>
                                      </a:lnTo>
                                      <a:lnTo>
                                        <a:pt x="95" y="47"/>
                                      </a:lnTo>
                                      <a:lnTo>
                                        <a:pt x="91" y="66"/>
                                      </a:lnTo>
                                      <a:lnTo>
                                        <a:pt x="81" y="81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29" y="9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2" name="Freeform 2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4188" y="156423"/>
                                  <a:ext cx="82545" cy="84468"/>
                                </a:xfrm>
                                <a:custGeom>
                                  <a:avLst/>
                                  <a:gdLst>
                                    <a:gd name="T0" fmla="*/ 107 w 214"/>
                                    <a:gd name="T1" fmla="*/ 0 h 214"/>
                                    <a:gd name="T2" fmla="*/ 136 w 214"/>
                                    <a:gd name="T3" fmla="*/ 4 h 214"/>
                                    <a:gd name="T4" fmla="*/ 162 w 214"/>
                                    <a:gd name="T5" fmla="*/ 15 h 214"/>
                                    <a:gd name="T6" fmla="*/ 183 w 214"/>
                                    <a:gd name="T7" fmla="*/ 31 h 214"/>
                                    <a:gd name="T8" fmla="*/ 201 w 214"/>
                                    <a:gd name="T9" fmla="*/ 53 h 214"/>
                                    <a:gd name="T10" fmla="*/ 211 w 214"/>
                                    <a:gd name="T11" fmla="*/ 78 h 214"/>
                                    <a:gd name="T12" fmla="*/ 214 w 214"/>
                                    <a:gd name="T13" fmla="*/ 107 h 214"/>
                                    <a:gd name="T14" fmla="*/ 211 w 214"/>
                                    <a:gd name="T15" fmla="*/ 135 h 214"/>
                                    <a:gd name="T16" fmla="*/ 201 w 214"/>
                                    <a:gd name="T17" fmla="*/ 162 h 214"/>
                                    <a:gd name="T18" fmla="*/ 183 w 214"/>
                                    <a:gd name="T19" fmla="*/ 183 h 214"/>
                                    <a:gd name="T20" fmla="*/ 162 w 214"/>
                                    <a:gd name="T21" fmla="*/ 200 h 214"/>
                                    <a:gd name="T22" fmla="*/ 136 w 214"/>
                                    <a:gd name="T23" fmla="*/ 210 h 214"/>
                                    <a:gd name="T24" fmla="*/ 107 w 214"/>
                                    <a:gd name="T25" fmla="*/ 214 h 214"/>
                                    <a:gd name="T26" fmla="*/ 79 w 214"/>
                                    <a:gd name="T27" fmla="*/ 210 h 214"/>
                                    <a:gd name="T28" fmla="*/ 54 w 214"/>
                                    <a:gd name="T29" fmla="*/ 200 h 214"/>
                                    <a:gd name="T30" fmla="*/ 31 w 214"/>
                                    <a:gd name="T31" fmla="*/ 183 h 214"/>
                                    <a:gd name="T32" fmla="*/ 15 w 214"/>
                                    <a:gd name="T33" fmla="*/ 162 h 214"/>
                                    <a:gd name="T34" fmla="*/ 4 w 214"/>
                                    <a:gd name="T35" fmla="*/ 135 h 214"/>
                                    <a:gd name="T36" fmla="*/ 0 w 214"/>
                                    <a:gd name="T37" fmla="*/ 107 h 214"/>
                                    <a:gd name="T38" fmla="*/ 4 w 214"/>
                                    <a:gd name="T39" fmla="*/ 78 h 214"/>
                                    <a:gd name="T40" fmla="*/ 15 w 214"/>
                                    <a:gd name="T41" fmla="*/ 53 h 214"/>
                                    <a:gd name="T42" fmla="*/ 31 w 214"/>
                                    <a:gd name="T43" fmla="*/ 31 h 214"/>
                                    <a:gd name="T44" fmla="*/ 54 w 214"/>
                                    <a:gd name="T45" fmla="*/ 15 h 214"/>
                                    <a:gd name="T46" fmla="*/ 79 w 214"/>
                                    <a:gd name="T47" fmla="*/ 4 h 214"/>
                                    <a:gd name="T48" fmla="*/ 107 w 214"/>
                                    <a:gd name="T49" fmla="*/ 0 h 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14" h="214">
                                      <a:moveTo>
                                        <a:pt x="107" y="0"/>
                                      </a:moveTo>
                                      <a:lnTo>
                                        <a:pt x="136" y="4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83" y="31"/>
                                      </a:lnTo>
                                      <a:lnTo>
                                        <a:pt x="201" y="53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14" y="107"/>
                                      </a:lnTo>
                                      <a:lnTo>
                                        <a:pt x="211" y="135"/>
                                      </a:lnTo>
                                      <a:lnTo>
                                        <a:pt x="201" y="162"/>
                                      </a:lnTo>
                                      <a:lnTo>
                                        <a:pt x="183" y="183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36" y="210"/>
                                      </a:lnTo>
                                      <a:lnTo>
                                        <a:pt x="107" y="214"/>
                                      </a:lnTo>
                                      <a:lnTo>
                                        <a:pt x="79" y="210"/>
                                      </a:lnTo>
                                      <a:lnTo>
                                        <a:pt x="54" y="200"/>
                                      </a:lnTo>
                                      <a:lnTo>
                                        <a:pt x="31" y="183"/>
                                      </a:lnTo>
                                      <a:lnTo>
                                        <a:pt x="15" y="162"/>
                                      </a:lnTo>
                                      <a:lnTo>
                                        <a:pt x="4" y="135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4" y="78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31" y="31"/>
                                      </a:lnTo>
                                      <a:lnTo>
                                        <a:pt x="54" y="15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1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3" name="Freeform 2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6648" y="178322"/>
                                  <a:ext cx="57626" cy="42235"/>
                                </a:xfrm>
                                <a:custGeom>
                                  <a:avLst/>
                                  <a:gdLst>
                                    <a:gd name="T0" fmla="*/ 72 w 146"/>
                                    <a:gd name="T1" fmla="*/ 0 h 107"/>
                                    <a:gd name="T2" fmla="*/ 92 w 146"/>
                                    <a:gd name="T3" fmla="*/ 2 h 107"/>
                                    <a:gd name="T4" fmla="*/ 108 w 146"/>
                                    <a:gd name="T5" fmla="*/ 7 h 107"/>
                                    <a:gd name="T6" fmla="*/ 120 w 146"/>
                                    <a:gd name="T7" fmla="*/ 16 h 107"/>
                                    <a:gd name="T8" fmla="*/ 123 w 146"/>
                                    <a:gd name="T9" fmla="*/ 26 h 107"/>
                                    <a:gd name="T10" fmla="*/ 120 w 146"/>
                                    <a:gd name="T11" fmla="*/ 35 h 107"/>
                                    <a:gd name="T12" fmla="*/ 112 w 146"/>
                                    <a:gd name="T13" fmla="*/ 41 h 107"/>
                                    <a:gd name="T14" fmla="*/ 100 w 146"/>
                                    <a:gd name="T15" fmla="*/ 47 h 107"/>
                                    <a:gd name="T16" fmla="*/ 84 w 146"/>
                                    <a:gd name="T17" fmla="*/ 50 h 107"/>
                                    <a:gd name="T18" fmla="*/ 82 w 146"/>
                                    <a:gd name="T19" fmla="*/ 56 h 107"/>
                                    <a:gd name="T20" fmla="*/ 81 w 146"/>
                                    <a:gd name="T21" fmla="*/ 62 h 107"/>
                                    <a:gd name="T22" fmla="*/ 84 w 146"/>
                                    <a:gd name="T23" fmla="*/ 73 h 107"/>
                                    <a:gd name="T24" fmla="*/ 89 w 146"/>
                                    <a:gd name="T25" fmla="*/ 83 h 107"/>
                                    <a:gd name="T26" fmla="*/ 96 w 146"/>
                                    <a:gd name="T27" fmla="*/ 89 h 107"/>
                                    <a:gd name="T28" fmla="*/ 106 w 146"/>
                                    <a:gd name="T29" fmla="*/ 91 h 107"/>
                                    <a:gd name="T30" fmla="*/ 110 w 146"/>
                                    <a:gd name="T31" fmla="*/ 91 h 107"/>
                                    <a:gd name="T32" fmla="*/ 116 w 146"/>
                                    <a:gd name="T33" fmla="*/ 89 h 107"/>
                                    <a:gd name="T34" fmla="*/ 122 w 146"/>
                                    <a:gd name="T35" fmla="*/ 86 h 107"/>
                                    <a:gd name="T36" fmla="*/ 127 w 146"/>
                                    <a:gd name="T37" fmla="*/ 79 h 107"/>
                                    <a:gd name="T38" fmla="*/ 130 w 146"/>
                                    <a:gd name="T39" fmla="*/ 68 h 107"/>
                                    <a:gd name="T40" fmla="*/ 146 w 146"/>
                                    <a:gd name="T41" fmla="*/ 68 h 107"/>
                                    <a:gd name="T42" fmla="*/ 142 w 146"/>
                                    <a:gd name="T43" fmla="*/ 84 h 107"/>
                                    <a:gd name="T44" fmla="*/ 135 w 146"/>
                                    <a:gd name="T45" fmla="*/ 97 h 107"/>
                                    <a:gd name="T46" fmla="*/ 122 w 146"/>
                                    <a:gd name="T47" fmla="*/ 104 h 107"/>
                                    <a:gd name="T48" fmla="*/ 106 w 146"/>
                                    <a:gd name="T49" fmla="*/ 107 h 107"/>
                                    <a:gd name="T50" fmla="*/ 92 w 146"/>
                                    <a:gd name="T51" fmla="*/ 104 h 107"/>
                                    <a:gd name="T52" fmla="*/ 81 w 146"/>
                                    <a:gd name="T53" fmla="*/ 98 h 107"/>
                                    <a:gd name="T54" fmla="*/ 72 w 146"/>
                                    <a:gd name="T55" fmla="*/ 88 h 107"/>
                                    <a:gd name="T56" fmla="*/ 64 w 146"/>
                                    <a:gd name="T57" fmla="*/ 98 h 107"/>
                                    <a:gd name="T58" fmla="*/ 52 w 146"/>
                                    <a:gd name="T59" fmla="*/ 104 h 107"/>
                                    <a:gd name="T60" fmla="*/ 40 w 146"/>
                                    <a:gd name="T61" fmla="*/ 107 h 107"/>
                                    <a:gd name="T62" fmla="*/ 24 w 146"/>
                                    <a:gd name="T63" fmla="*/ 104 h 107"/>
                                    <a:gd name="T64" fmla="*/ 11 w 146"/>
                                    <a:gd name="T65" fmla="*/ 97 h 107"/>
                                    <a:gd name="T66" fmla="*/ 3 w 146"/>
                                    <a:gd name="T67" fmla="*/ 84 h 107"/>
                                    <a:gd name="T68" fmla="*/ 0 w 146"/>
                                    <a:gd name="T69" fmla="*/ 68 h 107"/>
                                    <a:gd name="T70" fmla="*/ 16 w 146"/>
                                    <a:gd name="T71" fmla="*/ 68 h 107"/>
                                    <a:gd name="T72" fmla="*/ 18 w 146"/>
                                    <a:gd name="T73" fmla="*/ 79 h 107"/>
                                    <a:gd name="T74" fmla="*/ 23 w 146"/>
                                    <a:gd name="T75" fmla="*/ 86 h 107"/>
                                    <a:gd name="T76" fmla="*/ 29 w 146"/>
                                    <a:gd name="T77" fmla="*/ 89 h 107"/>
                                    <a:gd name="T78" fmla="*/ 35 w 146"/>
                                    <a:gd name="T79" fmla="*/ 91 h 107"/>
                                    <a:gd name="T80" fmla="*/ 40 w 146"/>
                                    <a:gd name="T81" fmla="*/ 91 h 107"/>
                                    <a:gd name="T82" fmla="*/ 50 w 146"/>
                                    <a:gd name="T83" fmla="*/ 89 h 107"/>
                                    <a:gd name="T84" fmla="*/ 57 w 146"/>
                                    <a:gd name="T85" fmla="*/ 83 h 107"/>
                                    <a:gd name="T86" fmla="*/ 62 w 146"/>
                                    <a:gd name="T87" fmla="*/ 73 h 107"/>
                                    <a:gd name="T88" fmla="*/ 64 w 146"/>
                                    <a:gd name="T89" fmla="*/ 62 h 107"/>
                                    <a:gd name="T90" fmla="*/ 64 w 146"/>
                                    <a:gd name="T91" fmla="*/ 56 h 107"/>
                                    <a:gd name="T92" fmla="*/ 62 w 146"/>
                                    <a:gd name="T93" fmla="*/ 50 h 107"/>
                                    <a:gd name="T94" fmla="*/ 46 w 146"/>
                                    <a:gd name="T95" fmla="*/ 47 h 107"/>
                                    <a:gd name="T96" fmla="*/ 34 w 146"/>
                                    <a:gd name="T97" fmla="*/ 41 h 107"/>
                                    <a:gd name="T98" fmla="*/ 25 w 146"/>
                                    <a:gd name="T99" fmla="*/ 35 h 107"/>
                                    <a:gd name="T100" fmla="*/ 23 w 146"/>
                                    <a:gd name="T101" fmla="*/ 26 h 107"/>
                                    <a:gd name="T102" fmla="*/ 26 w 146"/>
                                    <a:gd name="T103" fmla="*/ 16 h 107"/>
                                    <a:gd name="T104" fmla="*/ 37 w 146"/>
                                    <a:gd name="T105" fmla="*/ 7 h 107"/>
                                    <a:gd name="T106" fmla="*/ 54 w 146"/>
                                    <a:gd name="T107" fmla="*/ 2 h 107"/>
                                    <a:gd name="T108" fmla="*/ 72 w 146"/>
                                    <a:gd name="T109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46" h="107">
                                      <a:moveTo>
                                        <a:pt x="72" y="0"/>
                                      </a:moveTo>
                                      <a:lnTo>
                                        <a:pt x="92" y="2"/>
                                      </a:lnTo>
                                      <a:lnTo>
                                        <a:pt x="108" y="7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1" y="62"/>
                                      </a:lnTo>
                                      <a:lnTo>
                                        <a:pt x="84" y="73"/>
                                      </a:lnTo>
                                      <a:lnTo>
                                        <a:pt x="89" y="83"/>
                                      </a:lnTo>
                                      <a:lnTo>
                                        <a:pt x="96" y="89"/>
                                      </a:lnTo>
                                      <a:lnTo>
                                        <a:pt x="106" y="91"/>
                                      </a:lnTo>
                                      <a:lnTo>
                                        <a:pt x="110" y="91"/>
                                      </a:lnTo>
                                      <a:lnTo>
                                        <a:pt x="116" y="89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7" y="79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2" y="84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22" y="104"/>
                                      </a:lnTo>
                                      <a:lnTo>
                                        <a:pt x="106" y="107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64" y="98"/>
                                      </a:lnTo>
                                      <a:lnTo>
                                        <a:pt x="52" y="104"/>
                                      </a:lnTo>
                                      <a:lnTo>
                                        <a:pt x="40" y="107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50" y="8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62" y="73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46" y="47"/>
                                      </a:lnTo>
                                      <a:lnTo>
                                        <a:pt x="34" y="41"/>
                                      </a:lnTo>
                                      <a:lnTo>
                                        <a:pt x="25" y="35"/>
                                      </a:lnTo>
                                      <a:lnTo>
                                        <a:pt x="23" y="26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37" y="7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0D0D"/>
                                </a:solidFill>
                                <a:ln w="0">
                                  <a:solidFill>
                                    <a:srgbClr val="0D0D0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5A213" id="Group 67" o:spid="_x0000_s1026" alt="Face of a cute teddy bear" style="width:47.6pt;height:36pt;mso-position-horizontal-relative:char;mso-position-vertical-relative:line" coordsize="390921,29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">
                      <v:shape id="Freeform 209" o:spid="_x0000_s1027" style="position:absolute;width:390921;height:295639;visibility:visible;mso-wrap-style:square;v-text-anchor:top" coordsize="10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f69799 [3209]" strokecolor="#f69799 [3209]" strokeweight="0">
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</v:shape>
                      <v:shape id="Freeform 210" o:spid="_x0000_s1028" style="position:absolute;left:80988;top:142344;width:37379;height:37541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" path="m47,l66,4,81,14,91,28r3,19l91,66,81,81,66,91,47,94,29,91,14,81,4,66,,47,4,28,14,14,29,4,47,xe" fillcolor="black" strokeweight="0">
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</v:shape>
                      <v:shape id="Freeform 211" o:spid="_x0000_s1029" style="position:absolute;left:272555;top:142344;width:37379;height:37541;visibility:visible;mso-wrap-style:square;v-text-anchor:top" coordsize="9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" path="m48,l66,4,81,14,91,28r4,19l91,66,81,81,66,91,48,94,29,91,14,81,4,66,,47,4,28,14,14,29,4,48,xe" fillcolor="black" strokeweight="0">
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</v:shape>
                      <v:shape id="Freeform 212" o:spid="_x0000_s1030" style="position:absolute;left:154188;top:156423;width:82545;height:84468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" path="m107,r29,4l162,15r21,16l201,53r10,25l214,107r-3,28l201,162r-18,21l162,200r-26,10l107,214,79,210,54,200,31,183,15,162,4,135,,107,4,78,15,53,31,31,54,15,79,4,107,xe" strokecolor="white" strokeweight="0">
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</v:shape>
                      <v:shape id="Freeform 213" o:spid="_x0000_s1031" style="position:absolute;left:166648;top:178322;width:57626;height:42235;visibility:visible;mso-wrap-style:square;v-text-anchor:top" coordsize="1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2" w:type="dxa"/>
          </w:tcPr>
          <w:sdt>
            <w:sdtPr>
              <w:alias w:val="Your Name:"/>
              <w:tag w:val="Your Name:"/>
              <w:id w:val="-830903715"/>
              <w:placeholder>
                <w:docPart w:val="C2BC4AD936D44AF098D4BB9F990144D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9CC1B4E" w14:textId="77777777" w:rsidR="007D109F" w:rsidRPr="001D2D87" w:rsidRDefault="00004587" w:rsidP="002B23D4">
                <w:pPr>
                  <w:pStyle w:val="Heading6"/>
                  <w:outlineLvl w:val="5"/>
                </w:pPr>
                <w:r>
                  <w:t>fangc24h</w:t>
                </w:r>
              </w:p>
            </w:sdtContent>
          </w:sdt>
          <w:p w14:paraId="6640488A" w14:textId="77777777" w:rsidR="00C15FB0" w:rsidRPr="001D2D87" w:rsidRDefault="000B4F7F" w:rsidP="007D109F">
            <w:sdt>
              <w:sdtPr>
                <w:alias w:val="Street Address:"/>
                <w:tag w:val="Street Address:"/>
                <w:id w:val="-654847358"/>
                <w:placeholder>
                  <w:docPart w:val="23F12F3FEA194E50AA38DD5586E4FA4D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D109F" w:rsidRPr="001D2D87">
                  <w:t>Street Address</w:t>
                </w:r>
              </w:sdtContent>
            </w:sdt>
            <w:r w:rsidR="007D109F" w:rsidRPr="001D2D87">
              <w:br/>
            </w:r>
            <w:sdt>
              <w:sdtPr>
                <w:alias w:val="City, ST ZIP Code:"/>
                <w:tag w:val="City, ST ZIP Code:"/>
                <w:id w:val="790708887"/>
                <w:placeholder>
                  <w:docPart w:val="0E134991232147EA9FFF3BC753ABE7A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7D109F" w:rsidRPr="001D2D87">
                  <w:t>City, ST  ZIP Code</w:t>
                </w:r>
              </w:sdtContent>
            </w:sdt>
          </w:p>
        </w:tc>
      </w:tr>
    </w:tbl>
    <w:p w14:paraId="68B3F67A" w14:textId="77777777" w:rsidR="00135F7F" w:rsidRDefault="00135F7F" w:rsidP="002B23D4"/>
    <w:sectPr w:rsidR="00135F7F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7865D" w14:textId="77777777" w:rsidR="000B4F7F" w:rsidRDefault="000B4F7F" w:rsidP="00B337F8">
      <w:pPr>
        <w:spacing w:after="0" w:line="240" w:lineRule="auto"/>
      </w:pPr>
      <w:r>
        <w:separator/>
      </w:r>
    </w:p>
  </w:endnote>
  <w:endnote w:type="continuationSeparator" w:id="0">
    <w:p w14:paraId="4E5627D9" w14:textId="77777777" w:rsidR="000B4F7F" w:rsidRDefault="000B4F7F" w:rsidP="00B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7621C" w14:textId="77777777" w:rsidR="000B4F7F" w:rsidRDefault="000B4F7F" w:rsidP="00B337F8">
      <w:pPr>
        <w:spacing w:after="0" w:line="240" w:lineRule="auto"/>
      </w:pPr>
      <w:r>
        <w:separator/>
      </w:r>
    </w:p>
  </w:footnote>
  <w:footnote w:type="continuationSeparator" w:id="0">
    <w:p w14:paraId="27E4DB5B" w14:textId="77777777" w:rsidR="000B4F7F" w:rsidRDefault="000B4F7F" w:rsidP="00B3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0E4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3E3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7E1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B47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F081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9455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9AC9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866B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448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54F6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87"/>
    <w:rsid w:val="00004587"/>
    <w:rsid w:val="0000593A"/>
    <w:rsid w:val="000B4F7F"/>
    <w:rsid w:val="00135F7F"/>
    <w:rsid w:val="001A5828"/>
    <w:rsid w:val="001D2D87"/>
    <w:rsid w:val="00204AF4"/>
    <w:rsid w:val="002B23D4"/>
    <w:rsid w:val="00466972"/>
    <w:rsid w:val="004B060B"/>
    <w:rsid w:val="00553D6E"/>
    <w:rsid w:val="005A1D94"/>
    <w:rsid w:val="006E1ECC"/>
    <w:rsid w:val="00713931"/>
    <w:rsid w:val="00722548"/>
    <w:rsid w:val="007D109F"/>
    <w:rsid w:val="00847069"/>
    <w:rsid w:val="00884272"/>
    <w:rsid w:val="008B5669"/>
    <w:rsid w:val="0094798B"/>
    <w:rsid w:val="00A16EA4"/>
    <w:rsid w:val="00B03F61"/>
    <w:rsid w:val="00B204A1"/>
    <w:rsid w:val="00B337F8"/>
    <w:rsid w:val="00B60936"/>
    <w:rsid w:val="00B72FCA"/>
    <w:rsid w:val="00BE03BE"/>
    <w:rsid w:val="00C15FB0"/>
    <w:rsid w:val="00C24172"/>
    <w:rsid w:val="00C25382"/>
    <w:rsid w:val="00C4358A"/>
    <w:rsid w:val="00C52530"/>
    <w:rsid w:val="00C804FC"/>
    <w:rsid w:val="00D12864"/>
    <w:rsid w:val="00D655D7"/>
    <w:rsid w:val="00F1491A"/>
    <w:rsid w:val="00F40A61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351B"/>
  <w15:chartTrackingRefBased/>
  <w15:docId w15:val="{029E4D1B-C9CC-4925-90BB-1DA8D9F0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40" w:line="252" w:lineRule="auto"/>
        <w:ind w:right="23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669"/>
  </w:style>
  <w:style w:type="paragraph" w:styleId="Heading1">
    <w:name w:val="heading 1"/>
    <w:basedOn w:val="Normal"/>
    <w:link w:val="Heading1Char"/>
    <w:uiPriority w:val="9"/>
    <w:qFormat/>
    <w:rsid w:val="002B23D4"/>
    <w:pPr>
      <w:keepNext/>
      <w:keepLines/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olor w:val="06729F" w:themeColor="accent1" w:themeShade="80"/>
      <w:sz w:val="24"/>
    </w:rPr>
  </w:style>
  <w:style w:type="paragraph" w:styleId="Heading2">
    <w:name w:val="heading 2"/>
    <w:basedOn w:val="Heading8"/>
    <w:link w:val="Heading2Char"/>
    <w:uiPriority w:val="9"/>
    <w:unhideWhenUsed/>
    <w:qFormat/>
    <w:rsid w:val="002B23D4"/>
    <w:pPr>
      <w:spacing w:before="0" w:line="240" w:lineRule="auto"/>
      <w:outlineLvl w:val="1"/>
    </w:pPr>
    <w:rPr>
      <w:color w:val="815398" w:themeColor="accent2" w:themeShade="BF"/>
      <w:sz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B23D4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olor w:val="4A6C22" w:themeColor="accent3" w:themeShade="80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23D4"/>
    <w:pPr>
      <w:keepNext/>
      <w:keepLines/>
      <w:spacing w:after="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8D5600" w:themeColor="accent4" w:themeShade="80"/>
      <w:sz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B60936"/>
    <w:pPr>
      <w:keepNext/>
      <w:keepLines/>
      <w:spacing w:after="0" w:line="240" w:lineRule="auto"/>
      <w:contextualSpacing/>
      <w:outlineLvl w:val="4"/>
    </w:pPr>
    <w:rPr>
      <w:rFonts w:asciiTheme="majorHAnsi" w:eastAsiaTheme="majorEastAsia" w:hAnsiTheme="majorHAnsi" w:cstheme="majorBidi"/>
      <w:color w:val="C52611" w:themeColor="accent5" w:themeShade="BF"/>
      <w:sz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B60936"/>
    <w:pPr>
      <w:keepNext/>
      <w:keepLines/>
      <w:spacing w:after="0" w:line="240" w:lineRule="auto"/>
      <w:contextualSpacing/>
      <w:outlineLvl w:val="5"/>
    </w:pPr>
    <w:rPr>
      <w:rFonts w:asciiTheme="majorHAnsi" w:eastAsiaTheme="majorEastAsia" w:hAnsiTheme="majorHAnsi" w:cstheme="majorBidi"/>
      <w:color w:val="B71013" w:themeColor="accent6" w:themeShade="8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6719E" w:themeColor="accent1" w:themeShade="7F"/>
      <w:sz w:val="20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60936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60936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23D4"/>
    <w:rPr>
      <w:rFonts w:asciiTheme="majorHAnsi" w:eastAsiaTheme="majorEastAsia" w:hAnsiTheme="majorHAnsi" w:cstheme="majorBidi"/>
      <w:color w:val="06729F" w:themeColor="accent1" w:themeShade="80"/>
      <w:sz w:val="24"/>
    </w:rPr>
  </w:style>
  <w:style w:type="paragraph" w:customStyle="1" w:styleId="Graphic">
    <w:name w:val="Graphic"/>
    <w:basedOn w:val="Normal"/>
    <w:uiPriority w:val="19"/>
    <w:qFormat/>
    <w:pPr>
      <w:spacing w:after="0" w:line="240" w:lineRule="auto"/>
      <w:ind w:right="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2B23D4"/>
    <w:rPr>
      <w:rFonts w:asciiTheme="majorHAnsi" w:eastAsiaTheme="majorEastAsia" w:hAnsiTheme="majorHAnsi" w:cstheme="majorBidi"/>
      <w:color w:val="815398" w:themeColor="accent2" w:themeShade="BF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B23D4"/>
    <w:rPr>
      <w:rFonts w:asciiTheme="majorHAnsi" w:eastAsiaTheme="majorEastAsia" w:hAnsiTheme="majorHAnsi" w:cstheme="majorBidi"/>
      <w:color w:val="4A6C22" w:themeColor="accent3" w:themeShade="8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93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B23D4"/>
    <w:rPr>
      <w:rFonts w:asciiTheme="majorHAnsi" w:eastAsiaTheme="majorEastAsia" w:hAnsiTheme="majorHAnsi" w:cstheme="majorBidi"/>
      <w:iCs/>
      <w:color w:val="8D5600" w:themeColor="accent4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0936"/>
    <w:rPr>
      <w:rFonts w:asciiTheme="majorHAnsi" w:eastAsiaTheme="majorEastAsia" w:hAnsiTheme="majorHAnsi" w:cstheme="majorBidi"/>
      <w:color w:val="C52611" w:themeColor="accent5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60936"/>
    <w:rPr>
      <w:rFonts w:asciiTheme="majorHAnsi" w:eastAsiaTheme="majorEastAsia" w:hAnsiTheme="majorHAnsi" w:cstheme="majorBidi"/>
      <w:color w:val="B71013" w:themeColor="accent6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936"/>
    <w:rPr>
      <w:rFonts w:asciiTheme="majorHAnsi" w:eastAsiaTheme="majorEastAsia" w:hAnsiTheme="majorHAnsi" w:cstheme="majorBidi"/>
      <w:i/>
      <w:iCs/>
      <w:color w:val="06719E" w:themeColor="accent1" w:themeShade="7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93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60936"/>
    <w:rPr>
      <w:i/>
      <w:iCs/>
      <w:color w:val="06729F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60936"/>
    <w:pPr>
      <w:pBdr>
        <w:top w:val="single" w:sz="4" w:space="10" w:color="06729F" w:themeColor="accent1" w:themeShade="80"/>
        <w:bottom w:val="single" w:sz="4" w:space="10" w:color="06729F" w:themeColor="accent1" w:themeShade="80"/>
      </w:pBdr>
      <w:spacing w:before="360" w:after="360"/>
      <w:ind w:left="864" w:right="864"/>
      <w:jc w:val="center"/>
    </w:pPr>
    <w:rPr>
      <w:i/>
      <w:iCs/>
      <w:color w:val="06729F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60936"/>
    <w:rPr>
      <w:i/>
      <w:iCs/>
      <w:color w:val="06729F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60936"/>
    <w:rPr>
      <w:b/>
      <w:bCs/>
      <w:caps w:val="0"/>
      <w:smallCaps/>
      <w:color w:val="06729F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936"/>
    <w:pPr>
      <w:spacing w:before="240" w:line="252" w:lineRule="auto"/>
      <w:contextualSpacing w:val="0"/>
      <w:outlineLvl w:val="9"/>
    </w:pPr>
    <w:rPr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rsid w:val="00B60936"/>
    <w:pPr>
      <w:pBdr>
        <w:top w:val="single" w:sz="2" w:space="10" w:color="06729F" w:themeColor="accent1" w:themeShade="80"/>
        <w:left w:val="single" w:sz="2" w:space="10" w:color="06729F" w:themeColor="accent1" w:themeShade="80"/>
        <w:bottom w:val="single" w:sz="2" w:space="10" w:color="06729F" w:themeColor="accent1" w:themeShade="80"/>
        <w:right w:val="single" w:sz="2" w:space="10" w:color="06729F" w:themeColor="accent1" w:themeShade="80"/>
      </w:pBdr>
      <w:ind w:left="1152" w:right="1152"/>
    </w:pPr>
    <w:rPr>
      <w:rFonts w:eastAsiaTheme="minorEastAsia"/>
      <w:i/>
      <w:iCs/>
      <w:color w:val="06729F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60936"/>
    <w:rPr>
      <w:color w:val="815398" w:themeColor="accent2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0936"/>
    <w:rPr>
      <w:color w:val="06729F" w:themeColor="accent1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0936"/>
    <w:rPr>
      <w:color w:val="404040" w:themeColor="text1" w:themeTint="BF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BE03BE"/>
  </w:style>
  <w:style w:type="paragraph" w:styleId="Footer">
    <w:name w:val="footer"/>
    <w:basedOn w:val="Normal"/>
    <w:link w:val="FooterChar"/>
    <w:uiPriority w:val="99"/>
    <w:unhideWhenUsed/>
    <w:rsid w:val="00BE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BE"/>
  </w:style>
  <w:style w:type="table" w:styleId="PlainTable4">
    <w:name w:val="Plain Table 4"/>
    <w:basedOn w:val="TableNormal"/>
    <w:uiPriority w:val="44"/>
    <w:rsid w:val="00B204A1"/>
    <w:pPr>
      <w:spacing w:after="0" w:line="240" w:lineRule="auto"/>
    </w:pPr>
    <w:tblPr>
      <w:tblStyleRowBandSize w:val="1"/>
      <w:tblStyleColBandSize w:val="1"/>
    </w:tblPr>
    <w:tcPr>
      <w:vAlign w:val="center"/>
    </w:tc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gc24h\AppData\Roaming\Microsoft\Templates\Return%20address%20labels%20(Rainbow%20Bears%20design,%2030%20per%20page,%20works%20with%20Avery%205160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515581B6FE4631A11E443E946A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CC6D5-85EB-47EA-A756-05EF2291883E}"/>
      </w:docPartPr>
      <w:docPartBody>
        <w:p w:rsidR="00000000" w:rsidRDefault="00426C24">
          <w:pPr>
            <w:pStyle w:val="69515581B6FE4631A11E443E946A6DD5"/>
          </w:pPr>
          <w:r w:rsidRPr="001D2D87">
            <w:t>Your Name</w:t>
          </w:r>
        </w:p>
      </w:docPartBody>
    </w:docPart>
    <w:docPart>
      <w:docPartPr>
        <w:name w:val="043F66E8AC3B4EDEA857FB1E2C852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ADA9D-88A6-4214-BF73-8B8349173228}"/>
      </w:docPartPr>
      <w:docPartBody>
        <w:p w:rsidR="00000000" w:rsidRDefault="00426C24">
          <w:pPr>
            <w:pStyle w:val="043F66E8AC3B4EDEA857FB1E2C852D55"/>
          </w:pPr>
          <w:r>
            <w:t>Street Address</w:t>
          </w:r>
        </w:p>
      </w:docPartBody>
    </w:docPart>
    <w:docPart>
      <w:docPartPr>
        <w:name w:val="ED3DE403AF48493B96F7FEE8CBA8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EEBD-983D-4EFC-9289-3AC9AC7F2F40}"/>
      </w:docPartPr>
      <w:docPartBody>
        <w:p w:rsidR="00000000" w:rsidRDefault="00426C24">
          <w:pPr>
            <w:pStyle w:val="ED3DE403AF48493B96F7FEE8CBA82D27"/>
          </w:pPr>
          <w:r>
            <w:t>City, ST  ZIP Code</w:t>
          </w:r>
        </w:p>
      </w:docPartBody>
    </w:docPart>
    <w:docPart>
      <w:docPartPr>
        <w:name w:val="4ED35EF6D77B4F49BF1C6C8C3D28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A8D83-5FD7-4C1F-A5AC-BC8CE1EDC820}"/>
      </w:docPartPr>
      <w:docPartBody>
        <w:p w:rsidR="00000000" w:rsidRDefault="00426C24">
          <w:pPr>
            <w:pStyle w:val="4ED35EF6D77B4F49BF1C6C8C3D287D66"/>
          </w:pPr>
          <w:r w:rsidRPr="001D2D87">
            <w:t>Your Name</w:t>
          </w:r>
        </w:p>
      </w:docPartBody>
    </w:docPart>
    <w:docPart>
      <w:docPartPr>
        <w:name w:val="5803EBCF2FDC4BD7A20A4E3CBC316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A799-A016-4893-A2FE-357A8A92E310}"/>
      </w:docPartPr>
      <w:docPartBody>
        <w:p w:rsidR="00000000" w:rsidRDefault="00426C24">
          <w:pPr>
            <w:pStyle w:val="5803EBCF2FDC4BD7A20A4E3CBC316B68"/>
          </w:pPr>
          <w:r>
            <w:t>Street Address</w:t>
          </w:r>
        </w:p>
      </w:docPartBody>
    </w:docPart>
    <w:docPart>
      <w:docPartPr>
        <w:name w:val="AF335299D14748768C7179BCE296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485CF-E3D3-4362-89A9-70A30C6D6F33}"/>
      </w:docPartPr>
      <w:docPartBody>
        <w:p w:rsidR="00000000" w:rsidRDefault="00426C24">
          <w:pPr>
            <w:pStyle w:val="AF335299D14748768C7179BCE296ADAB"/>
          </w:pPr>
          <w:r>
            <w:t>City, ST  ZIP Code</w:t>
          </w:r>
        </w:p>
      </w:docPartBody>
    </w:docPart>
    <w:docPart>
      <w:docPartPr>
        <w:name w:val="243F445FB6034A969CFEF03247C29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66669-1B75-49DA-9AC0-044F360217E8}"/>
      </w:docPartPr>
      <w:docPartBody>
        <w:p w:rsidR="00000000" w:rsidRDefault="00426C24">
          <w:pPr>
            <w:pStyle w:val="243F445FB6034A969CFEF03247C298C9"/>
          </w:pPr>
          <w:r w:rsidRPr="001D2D87">
            <w:t>Your Name</w:t>
          </w:r>
        </w:p>
      </w:docPartBody>
    </w:docPart>
    <w:docPart>
      <w:docPartPr>
        <w:name w:val="50C855C200B84CE2A8566DDC82ED4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E60A6-6C37-4393-83BB-7403DAE8ACA0}"/>
      </w:docPartPr>
      <w:docPartBody>
        <w:p w:rsidR="00000000" w:rsidRDefault="00426C24">
          <w:pPr>
            <w:pStyle w:val="50C855C200B84CE2A8566DDC82ED4CBF"/>
          </w:pPr>
          <w:r>
            <w:t>Street Address</w:t>
          </w:r>
        </w:p>
      </w:docPartBody>
    </w:docPart>
    <w:docPart>
      <w:docPartPr>
        <w:name w:val="C01FC194B21A49229819E31C3B05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6E7DA-E305-4837-B0DE-7DC11A7922F2}"/>
      </w:docPartPr>
      <w:docPartBody>
        <w:p w:rsidR="00000000" w:rsidRDefault="00426C24">
          <w:pPr>
            <w:pStyle w:val="C01FC194B21A49229819E31C3B054665"/>
          </w:pPr>
          <w:r>
            <w:t>City, ST  ZIP Code</w:t>
          </w:r>
        </w:p>
      </w:docPartBody>
    </w:docPart>
    <w:docPart>
      <w:docPartPr>
        <w:name w:val="51933E470F4E4B7593BF87BEFA86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3E7A5-69BB-4F6D-9D5D-4DD7AE412D8B}"/>
      </w:docPartPr>
      <w:docPartBody>
        <w:p w:rsidR="00000000" w:rsidRDefault="00426C24">
          <w:pPr>
            <w:pStyle w:val="51933E470F4E4B7593BF87BEFA866A02"/>
          </w:pPr>
          <w:r w:rsidRPr="001D2D87">
            <w:t>Your Name</w:t>
          </w:r>
        </w:p>
      </w:docPartBody>
    </w:docPart>
    <w:docPart>
      <w:docPartPr>
        <w:name w:val="9865046756CF40BFAFF1A715478D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41B3-BBA5-4F1D-915B-5CD576775D9F}"/>
      </w:docPartPr>
      <w:docPartBody>
        <w:p w:rsidR="00000000" w:rsidRDefault="00426C24">
          <w:pPr>
            <w:pStyle w:val="9865046756CF40BFAFF1A715478DD5D8"/>
          </w:pPr>
          <w:r>
            <w:t>Street Address</w:t>
          </w:r>
        </w:p>
      </w:docPartBody>
    </w:docPart>
    <w:docPart>
      <w:docPartPr>
        <w:name w:val="BCEEAF9B3649484D9E8071CB30B8A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F42E6-78D0-4561-9684-5D0DA4601C8E}"/>
      </w:docPartPr>
      <w:docPartBody>
        <w:p w:rsidR="00000000" w:rsidRDefault="00426C24">
          <w:pPr>
            <w:pStyle w:val="BCEEAF9B3649484D9E8071CB30B8AD7F"/>
          </w:pPr>
          <w:r>
            <w:t>City, ST  ZIP Code</w:t>
          </w:r>
        </w:p>
      </w:docPartBody>
    </w:docPart>
    <w:docPart>
      <w:docPartPr>
        <w:name w:val="8904BAAB9ADE4BC78336609775B42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F0F61-ACF4-4CBB-95EA-DD8AE9F6204E}"/>
      </w:docPartPr>
      <w:docPartBody>
        <w:p w:rsidR="00000000" w:rsidRDefault="00426C24">
          <w:pPr>
            <w:pStyle w:val="8904BAAB9ADE4BC78336609775B42918"/>
          </w:pPr>
          <w:r w:rsidRPr="001D2D87">
            <w:t>Your Name</w:t>
          </w:r>
        </w:p>
      </w:docPartBody>
    </w:docPart>
    <w:docPart>
      <w:docPartPr>
        <w:name w:val="B2BBE72D0CF74BCAB1D4880FEFD88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050C-FDA3-4D39-8334-08B7E75B5EC6}"/>
      </w:docPartPr>
      <w:docPartBody>
        <w:p w:rsidR="00000000" w:rsidRDefault="00426C24">
          <w:pPr>
            <w:pStyle w:val="B2BBE72D0CF74BCAB1D4880FEFD8819C"/>
          </w:pPr>
          <w:r>
            <w:t xml:space="preserve">Street </w:t>
          </w:r>
          <w:r>
            <w:t>Address</w:t>
          </w:r>
        </w:p>
      </w:docPartBody>
    </w:docPart>
    <w:docPart>
      <w:docPartPr>
        <w:name w:val="A2DB2989D7514201B154FB907083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2703-BB1B-4611-A19E-0E39B8BDBEDD}"/>
      </w:docPartPr>
      <w:docPartBody>
        <w:p w:rsidR="00000000" w:rsidRDefault="00426C24">
          <w:pPr>
            <w:pStyle w:val="A2DB2989D7514201B154FB907083851E"/>
          </w:pPr>
          <w:r>
            <w:t>City, ST  ZIP Code</w:t>
          </w:r>
        </w:p>
      </w:docPartBody>
    </w:docPart>
    <w:docPart>
      <w:docPartPr>
        <w:name w:val="80649060711E4DE880188B003140D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32749-696F-42B3-A118-2E435606FBC4}"/>
      </w:docPartPr>
      <w:docPartBody>
        <w:p w:rsidR="00000000" w:rsidRDefault="00426C24">
          <w:pPr>
            <w:pStyle w:val="80649060711E4DE880188B003140DA1D"/>
          </w:pPr>
          <w:r w:rsidRPr="001D2D87">
            <w:t>Your Name</w:t>
          </w:r>
        </w:p>
      </w:docPartBody>
    </w:docPart>
    <w:docPart>
      <w:docPartPr>
        <w:name w:val="DE111C9075BC4ABCA025ED5F2A5C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36582-30C6-44E7-86D1-60BB9F942FB0}"/>
      </w:docPartPr>
      <w:docPartBody>
        <w:p w:rsidR="00000000" w:rsidRDefault="00426C24">
          <w:pPr>
            <w:pStyle w:val="DE111C9075BC4ABCA025ED5F2A5C6C3F"/>
          </w:pPr>
          <w:r>
            <w:t>Street Address</w:t>
          </w:r>
        </w:p>
      </w:docPartBody>
    </w:docPart>
    <w:docPart>
      <w:docPartPr>
        <w:name w:val="1D71CB91214A4D468BA22E2503221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FF1B-7132-4571-BB4C-67297A84A255}"/>
      </w:docPartPr>
      <w:docPartBody>
        <w:p w:rsidR="00000000" w:rsidRDefault="00426C24">
          <w:pPr>
            <w:pStyle w:val="1D71CB91214A4D468BA22E2503221F38"/>
          </w:pPr>
          <w:r>
            <w:t>City, ST  ZIP Code</w:t>
          </w:r>
        </w:p>
      </w:docPartBody>
    </w:docPart>
    <w:docPart>
      <w:docPartPr>
        <w:name w:val="A113A91F527E43ADAE378C60A6FEC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3D46C-4287-4B2C-89EA-9D1C8F0ECC7B}"/>
      </w:docPartPr>
      <w:docPartBody>
        <w:p w:rsidR="00000000" w:rsidRDefault="00426C24">
          <w:pPr>
            <w:pStyle w:val="A113A91F527E43ADAE378C60A6FECAD6"/>
          </w:pPr>
          <w:r w:rsidRPr="001D2D87">
            <w:t>Your Name</w:t>
          </w:r>
        </w:p>
      </w:docPartBody>
    </w:docPart>
    <w:docPart>
      <w:docPartPr>
        <w:name w:val="80651F6C922E400D88EFD0482476F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5E644-02B0-4568-A8C4-47E4E1EB6D34}"/>
      </w:docPartPr>
      <w:docPartBody>
        <w:p w:rsidR="00000000" w:rsidRDefault="00426C24">
          <w:pPr>
            <w:pStyle w:val="80651F6C922E400D88EFD0482476F191"/>
          </w:pPr>
          <w:r>
            <w:t>Street Address</w:t>
          </w:r>
        </w:p>
      </w:docPartBody>
    </w:docPart>
    <w:docPart>
      <w:docPartPr>
        <w:name w:val="DE75ABF5D8384C7AB0D3B408CFB3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FB7C-945A-4BB4-AFC2-BF8FFC4C8A0D}"/>
      </w:docPartPr>
      <w:docPartBody>
        <w:p w:rsidR="00000000" w:rsidRDefault="00426C24">
          <w:pPr>
            <w:pStyle w:val="DE75ABF5D8384C7AB0D3B408CFB3A677"/>
          </w:pPr>
          <w:r>
            <w:t>City, ST  ZIP Code</w:t>
          </w:r>
        </w:p>
      </w:docPartBody>
    </w:docPart>
    <w:docPart>
      <w:docPartPr>
        <w:name w:val="16B9889D182148B397D8DF3DEE722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CC7E-F297-48AF-8D6B-B1752D593995}"/>
      </w:docPartPr>
      <w:docPartBody>
        <w:p w:rsidR="00000000" w:rsidRDefault="00426C24">
          <w:pPr>
            <w:pStyle w:val="16B9889D182148B397D8DF3DEE7226B9"/>
          </w:pPr>
          <w:r w:rsidRPr="001D2D87">
            <w:t>Your Name</w:t>
          </w:r>
        </w:p>
      </w:docPartBody>
    </w:docPart>
    <w:docPart>
      <w:docPartPr>
        <w:name w:val="CCA5C6222782411F879CE8F4D4DB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0A125-FB69-4EF9-9989-F86C7E16E141}"/>
      </w:docPartPr>
      <w:docPartBody>
        <w:p w:rsidR="00000000" w:rsidRDefault="00426C24">
          <w:pPr>
            <w:pStyle w:val="CCA5C6222782411F879CE8F4D4DB1BDB"/>
          </w:pPr>
          <w:r>
            <w:t>Street Address</w:t>
          </w:r>
        </w:p>
      </w:docPartBody>
    </w:docPart>
    <w:docPart>
      <w:docPartPr>
        <w:name w:val="3CED4BC4A12649A78912EED8B590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43EC-C998-458C-BE56-366424A7AC13}"/>
      </w:docPartPr>
      <w:docPartBody>
        <w:p w:rsidR="00000000" w:rsidRDefault="00426C24">
          <w:pPr>
            <w:pStyle w:val="3CED4BC4A12649A78912EED8B590308E"/>
          </w:pPr>
          <w:r>
            <w:t>City, ST  ZIP Code</w:t>
          </w:r>
        </w:p>
      </w:docPartBody>
    </w:docPart>
    <w:docPart>
      <w:docPartPr>
        <w:name w:val="1CEC3C0282154C15B93577BD117D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C7DC8-FFA7-4C3F-A50D-0FEC01E05113}"/>
      </w:docPartPr>
      <w:docPartBody>
        <w:p w:rsidR="00000000" w:rsidRDefault="00426C24">
          <w:pPr>
            <w:pStyle w:val="1CEC3C0282154C15B93577BD117DD2C3"/>
          </w:pPr>
          <w:r w:rsidRPr="001D2D87">
            <w:t>Your Name</w:t>
          </w:r>
        </w:p>
      </w:docPartBody>
    </w:docPart>
    <w:docPart>
      <w:docPartPr>
        <w:name w:val="803BA10FBB914B17813A37A1DB123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6CAA-A424-46D8-8A8D-C175A995A74A}"/>
      </w:docPartPr>
      <w:docPartBody>
        <w:p w:rsidR="00000000" w:rsidRDefault="00426C24">
          <w:pPr>
            <w:pStyle w:val="803BA10FBB914B17813A37A1DB123845"/>
          </w:pPr>
          <w:r>
            <w:t>Street Address</w:t>
          </w:r>
        </w:p>
      </w:docPartBody>
    </w:docPart>
    <w:docPart>
      <w:docPartPr>
        <w:name w:val="593148497F2B460EB7B05D9FA2993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986D3-83D8-438E-9FB2-37CBF43B4441}"/>
      </w:docPartPr>
      <w:docPartBody>
        <w:p w:rsidR="00000000" w:rsidRDefault="00426C24">
          <w:pPr>
            <w:pStyle w:val="593148497F2B460EB7B05D9FA2993A90"/>
          </w:pPr>
          <w:r>
            <w:t xml:space="preserve">City, ST  ZIP </w:t>
          </w:r>
          <w:r>
            <w:t>Code</w:t>
          </w:r>
        </w:p>
      </w:docPartBody>
    </w:docPart>
    <w:docPart>
      <w:docPartPr>
        <w:name w:val="72357182F6AA4754BDE2FDC7A5911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C6AEA-E98B-40FA-B1E9-BE9163E29578}"/>
      </w:docPartPr>
      <w:docPartBody>
        <w:p w:rsidR="00000000" w:rsidRDefault="00426C24">
          <w:pPr>
            <w:pStyle w:val="72357182F6AA4754BDE2FDC7A5911CC3"/>
          </w:pPr>
          <w:r w:rsidRPr="001D2D87">
            <w:t>Your Name</w:t>
          </w:r>
        </w:p>
      </w:docPartBody>
    </w:docPart>
    <w:docPart>
      <w:docPartPr>
        <w:name w:val="0CC8A7A3E3444E7DA2EA9BF017CF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047FC-DD38-4533-B5D7-AE1E5E05A8D5}"/>
      </w:docPartPr>
      <w:docPartBody>
        <w:p w:rsidR="00000000" w:rsidRDefault="00426C24">
          <w:pPr>
            <w:pStyle w:val="0CC8A7A3E3444E7DA2EA9BF017CFDA1E"/>
          </w:pPr>
          <w:r>
            <w:t>Street Address</w:t>
          </w:r>
        </w:p>
      </w:docPartBody>
    </w:docPart>
    <w:docPart>
      <w:docPartPr>
        <w:name w:val="A018A1BA59F44198ADFB7BC34FA93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5B73-D831-4FBC-9A74-733747629D1C}"/>
      </w:docPartPr>
      <w:docPartBody>
        <w:p w:rsidR="00000000" w:rsidRDefault="00426C24">
          <w:pPr>
            <w:pStyle w:val="A018A1BA59F44198ADFB7BC34FA93C4F"/>
          </w:pPr>
          <w:r>
            <w:t>City, ST  ZIP Code</w:t>
          </w:r>
        </w:p>
      </w:docPartBody>
    </w:docPart>
    <w:docPart>
      <w:docPartPr>
        <w:name w:val="56524BF7217A45B5A550A2686126A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2AA07-0834-403E-BE19-C6313F28105E}"/>
      </w:docPartPr>
      <w:docPartBody>
        <w:p w:rsidR="00000000" w:rsidRDefault="00426C24">
          <w:pPr>
            <w:pStyle w:val="56524BF7217A45B5A550A2686126A286"/>
          </w:pPr>
          <w:r w:rsidRPr="001D2D87">
            <w:t>Your Name</w:t>
          </w:r>
        </w:p>
      </w:docPartBody>
    </w:docPart>
    <w:docPart>
      <w:docPartPr>
        <w:name w:val="25A9790428F24310B6D76B5641435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2142-C756-4313-AFEF-9A6208F17FD3}"/>
      </w:docPartPr>
      <w:docPartBody>
        <w:p w:rsidR="00000000" w:rsidRDefault="00426C24">
          <w:pPr>
            <w:pStyle w:val="25A9790428F24310B6D76B5641435147"/>
          </w:pPr>
          <w:r>
            <w:t>Street Address</w:t>
          </w:r>
        </w:p>
      </w:docPartBody>
    </w:docPart>
    <w:docPart>
      <w:docPartPr>
        <w:name w:val="20CE9DB33046402A8FA4A80EEA0D7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E2D31-E89E-4DBC-B750-8A72C15C32E5}"/>
      </w:docPartPr>
      <w:docPartBody>
        <w:p w:rsidR="00000000" w:rsidRDefault="00426C24">
          <w:pPr>
            <w:pStyle w:val="20CE9DB33046402A8FA4A80EEA0D77D9"/>
          </w:pPr>
          <w:r>
            <w:t>City, ST  ZIP Code</w:t>
          </w:r>
        </w:p>
      </w:docPartBody>
    </w:docPart>
    <w:docPart>
      <w:docPartPr>
        <w:name w:val="BD0072B956DD4EDBAAD3ACC5073AA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CE3D-6132-4638-8D56-F68B6B069742}"/>
      </w:docPartPr>
      <w:docPartBody>
        <w:p w:rsidR="00000000" w:rsidRDefault="00426C24">
          <w:pPr>
            <w:pStyle w:val="BD0072B956DD4EDBAAD3ACC5073AAB6A"/>
          </w:pPr>
          <w:r w:rsidRPr="001D2D87">
            <w:t>Your Name</w:t>
          </w:r>
        </w:p>
      </w:docPartBody>
    </w:docPart>
    <w:docPart>
      <w:docPartPr>
        <w:name w:val="581321C26DA14FCE9BB814EDBA809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F108-DD0B-4F77-AD69-DD8615E7CF98}"/>
      </w:docPartPr>
      <w:docPartBody>
        <w:p w:rsidR="00000000" w:rsidRDefault="00426C24">
          <w:pPr>
            <w:pStyle w:val="581321C26DA14FCE9BB814EDBA809BAF"/>
          </w:pPr>
          <w:r>
            <w:t>Street Address</w:t>
          </w:r>
        </w:p>
      </w:docPartBody>
    </w:docPart>
    <w:docPart>
      <w:docPartPr>
        <w:name w:val="C609C14BE2C1482FAFE2451DC907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8ED87-88A6-47BE-B43A-1B6E8D78BC5D}"/>
      </w:docPartPr>
      <w:docPartBody>
        <w:p w:rsidR="00000000" w:rsidRDefault="00426C24">
          <w:pPr>
            <w:pStyle w:val="C609C14BE2C1482FAFE2451DC907D8EF"/>
          </w:pPr>
          <w:r>
            <w:t>City, ST  ZIP Code</w:t>
          </w:r>
        </w:p>
      </w:docPartBody>
    </w:docPart>
    <w:docPart>
      <w:docPartPr>
        <w:name w:val="932CDE379DEC4D60B2EB6CAE43BAE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AB621-6777-4331-A390-2541C2F72AFC}"/>
      </w:docPartPr>
      <w:docPartBody>
        <w:p w:rsidR="00000000" w:rsidRDefault="00426C24">
          <w:pPr>
            <w:pStyle w:val="932CDE379DEC4D60B2EB6CAE43BAE67B"/>
          </w:pPr>
          <w:r w:rsidRPr="001D2D87">
            <w:t>Your Name</w:t>
          </w:r>
        </w:p>
      </w:docPartBody>
    </w:docPart>
    <w:docPart>
      <w:docPartPr>
        <w:name w:val="097173C921374155A74A3F7FE978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ADD8-1183-4EC4-9A7F-0C2A978C43A6}"/>
      </w:docPartPr>
      <w:docPartBody>
        <w:p w:rsidR="00000000" w:rsidRDefault="00426C24">
          <w:pPr>
            <w:pStyle w:val="097173C921374155A74A3F7FE978508B"/>
          </w:pPr>
          <w:r>
            <w:t>Street Address</w:t>
          </w:r>
        </w:p>
      </w:docPartBody>
    </w:docPart>
    <w:docPart>
      <w:docPartPr>
        <w:name w:val="6BA86EEBD1584B10B41D7C8AC060A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82A3-D527-49AC-8288-FF6011174000}"/>
      </w:docPartPr>
      <w:docPartBody>
        <w:p w:rsidR="00000000" w:rsidRDefault="00426C24">
          <w:pPr>
            <w:pStyle w:val="6BA86EEBD1584B10B41D7C8AC060ACE3"/>
          </w:pPr>
          <w:r>
            <w:t xml:space="preserve">City, ST </w:t>
          </w:r>
          <w:r>
            <w:t xml:space="preserve"> ZIP Code</w:t>
          </w:r>
        </w:p>
      </w:docPartBody>
    </w:docPart>
    <w:docPart>
      <w:docPartPr>
        <w:name w:val="2352C96E106F4F9780BE4CA62D972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1F954-C444-4DAD-B682-76CF1A353043}"/>
      </w:docPartPr>
      <w:docPartBody>
        <w:p w:rsidR="00000000" w:rsidRDefault="00426C24">
          <w:pPr>
            <w:pStyle w:val="2352C96E106F4F9780BE4CA62D9724A5"/>
          </w:pPr>
          <w:r w:rsidRPr="001D2D87">
            <w:t>Your Name</w:t>
          </w:r>
        </w:p>
      </w:docPartBody>
    </w:docPart>
    <w:docPart>
      <w:docPartPr>
        <w:name w:val="6B8B3DE1A1B94C19A0272957EB3DA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A3367-3952-4142-AD70-65ADB0C6C439}"/>
      </w:docPartPr>
      <w:docPartBody>
        <w:p w:rsidR="00000000" w:rsidRDefault="00426C24">
          <w:pPr>
            <w:pStyle w:val="6B8B3DE1A1B94C19A0272957EB3DA716"/>
          </w:pPr>
          <w:r>
            <w:t>Street Address</w:t>
          </w:r>
        </w:p>
      </w:docPartBody>
    </w:docPart>
    <w:docPart>
      <w:docPartPr>
        <w:name w:val="CE60DB96E24A43B39315D9907BF96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C2A9-9FD7-448D-9DA2-F39DCD944F19}"/>
      </w:docPartPr>
      <w:docPartBody>
        <w:p w:rsidR="00000000" w:rsidRDefault="00426C24">
          <w:pPr>
            <w:pStyle w:val="CE60DB96E24A43B39315D9907BF960BE"/>
          </w:pPr>
          <w:r>
            <w:t>City, ST  ZIP Code</w:t>
          </w:r>
        </w:p>
      </w:docPartBody>
    </w:docPart>
    <w:docPart>
      <w:docPartPr>
        <w:name w:val="1D7F67397F9E4EC8AA101E29FBCE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F6FC-436B-4EE6-B866-10F601A39B1D}"/>
      </w:docPartPr>
      <w:docPartBody>
        <w:p w:rsidR="00000000" w:rsidRDefault="00426C24">
          <w:pPr>
            <w:pStyle w:val="1D7F67397F9E4EC8AA101E29FBCE8DA1"/>
          </w:pPr>
          <w:r w:rsidRPr="001D2D87">
            <w:t>Your Name</w:t>
          </w:r>
        </w:p>
      </w:docPartBody>
    </w:docPart>
    <w:docPart>
      <w:docPartPr>
        <w:name w:val="0D5E07B0AC4846C3B4BC2FD25AFC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7ADC7-4DBD-4002-9D52-BA94F52F1230}"/>
      </w:docPartPr>
      <w:docPartBody>
        <w:p w:rsidR="00000000" w:rsidRDefault="00426C24">
          <w:pPr>
            <w:pStyle w:val="0D5E07B0AC4846C3B4BC2FD25AFCECA0"/>
          </w:pPr>
          <w:r>
            <w:t>Street Address</w:t>
          </w:r>
        </w:p>
      </w:docPartBody>
    </w:docPart>
    <w:docPart>
      <w:docPartPr>
        <w:name w:val="C6630DB851874DDD8B684F3DF7C4E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E3D9-02EE-4CE4-8664-35756C10A05F}"/>
      </w:docPartPr>
      <w:docPartBody>
        <w:p w:rsidR="00000000" w:rsidRDefault="00426C24">
          <w:pPr>
            <w:pStyle w:val="C6630DB851874DDD8B684F3DF7C4E967"/>
          </w:pPr>
          <w:r>
            <w:t>City, ST  ZIP Code</w:t>
          </w:r>
        </w:p>
      </w:docPartBody>
    </w:docPart>
    <w:docPart>
      <w:docPartPr>
        <w:name w:val="9158FB9D03F347608B3BA131142C6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B05A-BA78-49A4-B7AB-F3EE74181CD0}"/>
      </w:docPartPr>
      <w:docPartBody>
        <w:p w:rsidR="00000000" w:rsidRDefault="00426C24">
          <w:pPr>
            <w:pStyle w:val="9158FB9D03F347608B3BA131142C6C94"/>
          </w:pPr>
          <w:r w:rsidRPr="001D2D87">
            <w:t>Your Name</w:t>
          </w:r>
        </w:p>
      </w:docPartBody>
    </w:docPart>
    <w:docPart>
      <w:docPartPr>
        <w:name w:val="B50EDB5D7EEE4AF2A6293017C03D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7A51-D7DA-406B-B6AF-94AF017129D3}"/>
      </w:docPartPr>
      <w:docPartBody>
        <w:p w:rsidR="00000000" w:rsidRDefault="00426C24">
          <w:pPr>
            <w:pStyle w:val="B50EDB5D7EEE4AF2A6293017C03D18B4"/>
          </w:pPr>
          <w:r>
            <w:t>Street Address</w:t>
          </w:r>
        </w:p>
      </w:docPartBody>
    </w:docPart>
    <w:docPart>
      <w:docPartPr>
        <w:name w:val="2E0AFA42C4224FBDA90A7E1B29D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1D483-A89E-4F72-9B1F-65F297FA9E95}"/>
      </w:docPartPr>
      <w:docPartBody>
        <w:p w:rsidR="00000000" w:rsidRDefault="00426C24">
          <w:pPr>
            <w:pStyle w:val="2E0AFA42C4224FBDA90A7E1B29DAC5EC"/>
          </w:pPr>
          <w:r>
            <w:t>City, ST  ZIP Code</w:t>
          </w:r>
        </w:p>
      </w:docPartBody>
    </w:docPart>
    <w:docPart>
      <w:docPartPr>
        <w:name w:val="28376A0357AC4873B8DA13FFD13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ADBFD-4813-49DC-990F-537F7F881607}"/>
      </w:docPartPr>
      <w:docPartBody>
        <w:p w:rsidR="00000000" w:rsidRDefault="00426C24">
          <w:pPr>
            <w:pStyle w:val="28376A0357AC4873B8DA13FFD131F958"/>
          </w:pPr>
          <w:r w:rsidRPr="001D2D87">
            <w:t>Your Name</w:t>
          </w:r>
        </w:p>
      </w:docPartBody>
    </w:docPart>
    <w:docPart>
      <w:docPartPr>
        <w:name w:val="852A3F1056854777A176BE1BDECCD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184C3-D7CF-4F9B-8978-32066D5D7D37}"/>
      </w:docPartPr>
      <w:docPartBody>
        <w:p w:rsidR="00000000" w:rsidRDefault="00426C24">
          <w:pPr>
            <w:pStyle w:val="852A3F1056854777A176BE1BDECCDE1F"/>
          </w:pPr>
          <w:r>
            <w:t>Street Address</w:t>
          </w:r>
        </w:p>
      </w:docPartBody>
    </w:docPart>
    <w:docPart>
      <w:docPartPr>
        <w:name w:val="FC1210B100E54AF08FF77B3892614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60B30-9714-49CD-8B15-F50A44F83FAA}"/>
      </w:docPartPr>
      <w:docPartBody>
        <w:p w:rsidR="00000000" w:rsidRDefault="00426C24">
          <w:pPr>
            <w:pStyle w:val="FC1210B100E54AF08FF77B389261437D"/>
          </w:pPr>
          <w:r>
            <w:t>City, ST  ZIP Code</w:t>
          </w:r>
        </w:p>
      </w:docPartBody>
    </w:docPart>
    <w:docPart>
      <w:docPartPr>
        <w:name w:val="4CDD8BAF559C46A7A4805EAFEA11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C063-7DB2-470B-B8E7-838A8B9E94A5}"/>
      </w:docPartPr>
      <w:docPartBody>
        <w:p w:rsidR="00000000" w:rsidRDefault="00426C24">
          <w:pPr>
            <w:pStyle w:val="4CDD8BAF559C46A7A4805EAFEA11CAB1"/>
          </w:pPr>
          <w:r w:rsidRPr="001D2D87">
            <w:t>Your Name</w:t>
          </w:r>
        </w:p>
      </w:docPartBody>
    </w:docPart>
    <w:docPart>
      <w:docPartPr>
        <w:name w:val="9149FC6860EC4182BB807321F823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479D7-AE3A-44AF-A67F-A5E5E036F5E8}"/>
      </w:docPartPr>
      <w:docPartBody>
        <w:p w:rsidR="00000000" w:rsidRDefault="00426C24">
          <w:pPr>
            <w:pStyle w:val="9149FC6860EC4182BB807321F82332DD"/>
          </w:pPr>
          <w:r>
            <w:t>Street Address</w:t>
          </w:r>
        </w:p>
      </w:docPartBody>
    </w:docPart>
    <w:docPart>
      <w:docPartPr>
        <w:name w:val="FBE2BBAE14A54E05B5389991C5C2E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748C9-2D44-433E-984D-2C7576FE9FD2}"/>
      </w:docPartPr>
      <w:docPartBody>
        <w:p w:rsidR="00000000" w:rsidRDefault="00426C24">
          <w:pPr>
            <w:pStyle w:val="FBE2BBAE14A54E05B5389991C5C2E1EB"/>
          </w:pPr>
          <w:r>
            <w:t>City, ST  ZIP Code</w:t>
          </w:r>
        </w:p>
      </w:docPartBody>
    </w:docPart>
    <w:docPart>
      <w:docPartPr>
        <w:name w:val="095BD0AA51974C8A8F4D76CDD313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847E-7F41-45D0-8687-0257A88B527F}"/>
      </w:docPartPr>
      <w:docPartBody>
        <w:p w:rsidR="00000000" w:rsidRDefault="00426C24">
          <w:pPr>
            <w:pStyle w:val="095BD0AA51974C8A8F4D76CDD3137CD3"/>
          </w:pPr>
          <w:r w:rsidRPr="001D2D87">
            <w:t>Your Name</w:t>
          </w:r>
        </w:p>
      </w:docPartBody>
    </w:docPart>
    <w:docPart>
      <w:docPartPr>
        <w:name w:val="B3521A5E127C4A35BB6E535F0D85B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EA109-A103-47C9-B1D4-938F65C96741}"/>
      </w:docPartPr>
      <w:docPartBody>
        <w:p w:rsidR="00000000" w:rsidRDefault="00426C24">
          <w:pPr>
            <w:pStyle w:val="B3521A5E127C4A35BB6E535F0D85B92C"/>
          </w:pPr>
          <w:r w:rsidRPr="001D2D87">
            <w:t>Street Address</w:t>
          </w:r>
        </w:p>
      </w:docPartBody>
    </w:docPart>
    <w:docPart>
      <w:docPartPr>
        <w:name w:val="FF174D8A3F88477883B1C1159A0C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D513-40CB-4382-9568-95BB7C245A49}"/>
      </w:docPartPr>
      <w:docPartBody>
        <w:p w:rsidR="00000000" w:rsidRDefault="00426C24">
          <w:pPr>
            <w:pStyle w:val="FF174D8A3F88477883B1C1159A0C39C8"/>
          </w:pPr>
          <w:r w:rsidRPr="001D2D87">
            <w:t>City, ST  ZIP Code</w:t>
          </w:r>
        </w:p>
      </w:docPartBody>
    </w:docPart>
    <w:docPart>
      <w:docPartPr>
        <w:name w:val="FDEBCEF8341B44A2B66564BE99ED1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0511-7DF9-4019-9BA6-95AB6F677834}"/>
      </w:docPartPr>
      <w:docPartBody>
        <w:p w:rsidR="00000000" w:rsidRDefault="00426C24">
          <w:pPr>
            <w:pStyle w:val="FDEBCEF8341B44A2B66564BE99ED1257"/>
          </w:pPr>
          <w:r w:rsidRPr="001D2D87">
            <w:t>Your Name</w:t>
          </w:r>
        </w:p>
      </w:docPartBody>
    </w:docPart>
    <w:docPart>
      <w:docPartPr>
        <w:name w:val="EFF41C52FA124A508D610638EB44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50AD-2501-4C35-B72B-ED456FD45518}"/>
      </w:docPartPr>
      <w:docPartBody>
        <w:p w:rsidR="00000000" w:rsidRDefault="00426C24">
          <w:pPr>
            <w:pStyle w:val="EFF41C52FA124A508D610638EB446EF9"/>
          </w:pPr>
          <w:r w:rsidRPr="001D2D87">
            <w:t>Street Address</w:t>
          </w:r>
        </w:p>
      </w:docPartBody>
    </w:docPart>
    <w:docPart>
      <w:docPartPr>
        <w:name w:val="3B84E575260E455784CE4F996295E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191A1-95AB-4030-9482-2F4FBCD8BED4}"/>
      </w:docPartPr>
      <w:docPartBody>
        <w:p w:rsidR="00000000" w:rsidRDefault="00426C24">
          <w:pPr>
            <w:pStyle w:val="3B84E575260E455784CE4F996295E098"/>
          </w:pPr>
          <w:r w:rsidRPr="001D2D87">
            <w:t>City, ST  ZIP Code</w:t>
          </w:r>
        </w:p>
      </w:docPartBody>
    </w:docPart>
    <w:docPart>
      <w:docPartPr>
        <w:name w:val="EAC49E1281B14D95B6D647FAD047A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DCF76-54D6-4D6D-A30D-646AEBF1B358}"/>
      </w:docPartPr>
      <w:docPartBody>
        <w:p w:rsidR="00000000" w:rsidRDefault="00426C24">
          <w:pPr>
            <w:pStyle w:val="EAC49E1281B14D95B6D647FAD047AA41"/>
          </w:pPr>
          <w:r w:rsidRPr="001D2D87">
            <w:t>Your Name</w:t>
          </w:r>
        </w:p>
      </w:docPartBody>
    </w:docPart>
    <w:docPart>
      <w:docPartPr>
        <w:name w:val="2922AFE550D842659999D280411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8B3E-F057-4006-8E2C-4A3BB316C83B}"/>
      </w:docPartPr>
      <w:docPartBody>
        <w:p w:rsidR="00000000" w:rsidRDefault="00426C24">
          <w:pPr>
            <w:pStyle w:val="2922AFE550D842659999D280411B5D47"/>
          </w:pPr>
          <w:r w:rsidRPr="001D2D87">
            <w:t>Street Address</w:t>
          </w:r>
        </w:p>
      </w:docPartBody>
    </w:docPart>
    <w:docPart>
      <w:docPartPr>
        <w:name w:val="9A39D13E624945D5848D2678F400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06151-5782-4407-904A-295183A85D26}"/>
      </w:docPartPr>
      <w:docPartBody>
        <w:p w:rsidR="00000000" w:rsidRDefault="00426C24">
          <w:pPr>
            <w:pStyle w:val="9A39D13E624945D5848D2678F4008F3C"/>
          </w:pPr>
          <w:r w:rsidRPr="001D2D87">
            <w:t>City, ST  ZIP Code</w:t>
          </w:r>
        </w:p>
      </w:docPartBody>
    </w:docPart>
    <w:docPart>
      <w:docPartPr>
        <w:name w:val="156BD74AF76742988D82B106C9CD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CAEF-AF21-4A97-A63D-D97D5587CD45}"/>
      </w:docPartPr>
      <w:docPartBody>
        <w:p w:rsidR="00000000" w:rsidRDefault="00426C24">
          <w:pPr>
            <w:pStyle w:val="156BD74AF76742988D82B106C9CDE257"/>
          </w:pPr>
          <w:r w:rsidRPr="001D2D87">
            <w:t>Your Name</w:t>
          </w:r>
        </w:p>
      </w:docPartBody>
    </w:docPart>
    <w:docPart>
      <w:docPartPr>
        <w:name w:val="A754A0EF922748F7A81CBA94819D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21D8-7653-4178-861A-5394989F4A4A}"/>
      </w:docPartPr>
      <w:docPartBody>
        <w:p w:rsidR="00000000" w:rsidRDefault="00426C24">
          <w:pPr>
            <w:pStyle w:val="A754A0EF922748F7A81CBA94819D75EB"/>
          </w:pPr>
          <w:r w:rsidRPr="001D2D87">
            <w:t>Street Address</w:t>
          </w:r>
        </w:p>
      </w:docPartBody>
    </w:docPart>
    <w:docPart>
      <w:docPartPr>
        <w:name w:val="6B05C9BCD14B47B3AFD1EE41D40CC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DDDDD-C075-4913-BA0F-CD386EEFC1D2}"/>
      </w:docPartPr>
      <w:docPartBody>
        <w:p w:rsidR="00000000" w:rsidRDefault="00426C24">
          <w:pPr>
            <w:pStyle w:val="6B05C9BCD14B47B3AFD1EE41D40CC1BE"/>
          </w:pPr>
          <w:r w:rsidRPr="001D2D87">
            <w:t>City, ST  ZIP Code</w:t>
          </w:r>
        </w:p>
      </w:docPartBody>
    </w:docPart>
    <w:docPart>
      <w:docPartPr>
        <w:name w:val="913310C07C194E1389C4C274F47B5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6590F-C502-4681-A04A-B32287E1DD7B}"/>
      </w:docPartPr>
      <w:docPartBody>
        <w:p w:rsidR="00000000" w:rsidRDefault="00426C24">
          <w:pPr>
            <w:pStyle w:val="913310C07C194E1389C4C274F47B5AC1"/>
          </w:pPr>
          <w:r w:rsidRPr="001D2D87">
            <w:t xml:space="preserve">Your </w:t>
          </w:r>
          <w:r w:rsidRPr="001D2D87">
            <w:t>Name</w:t>
          </w:r>
        </w:p>
      </w:docPartBody>
    </w:docPart>
    <w:docPart>
      <w:docPartPr>
        <w:name w:val="2E08CE8797DD4B0CA8AA823543ED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EDAF4-685F-4334-9A51-62D7FE84D511}"/>
      </w:docPartPr>
      <w:docPartBody>
        <w:p w:rsidR="00000000" w:rsidRDefault="00426C24">
          <w:pPr>
            <w:pStyle w:val="2E08CE8797DD4B0CA8AA823543ED1256"/>
          </w:pPr>
          <w:r w:rsidRPr="001D2D87">
            <w:t>Street Address</w:t>
          </w:r>
        </w:p>
      </w:docPartBody>
    </w:docPart>
    <w:docPart>
      <w:docPartPr>
        <w:name w:val="F5749A895A334752A3823260A5E7B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2364-9ED6-4DB8-A81B-C6FE6B202C33}"/>
      </w:docPartPr>
      <w:docPartBody>
        <w:p w:rsidR="00000000" w:rsidRDefault="00426C24">
          <w:pPr>
            <w:pStyle w:val="F5749A895A334752A3823260A5E7B834"/>
          </w:pPr>
          <w:r w:rsidRPr="001D2D87">
            <w:t>City, ST  ZIP Code</w:t>
          </w:r>
        </w:p>
      </w:docPartBody>
    </w:docPart>
    <w:docPart>
      <w:docPartPr>
        <w:name w:val="65029749C432459494FE54A318B30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C5F4-FD2A-4427-894E-53CEC96FC1B0}"/>
      </w:docPartPr>
      <w:docPartBody>
        <w:p w:rsidR="00000000" w:rsidRDefault="00426C24">
          <w:pPr>
            <w:pStyle w:val="65029749C432459494FE54A318B30E8D"/>
          </w:pPr>
          <w:r w:rsidRPr="001D2D87">
            <w:t>Your Name</w:t>
          </w:r>
        </w:p>
      </w:docPartBody>
    </w:docPart>
    <w:docPart>
      <w:docPartPr>
        <w:name w:val="AC1BEAC0A3874B4FAD152DBE3661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693-36F9-4242-838C-1F8F1900529D}"/>
      </w:docPartPr>
      <w:docPartBody>
        <w:p w:rsidR="00000000" w:rsidRDefault="00426C24">
          <w:pPr>
            <w:pStyle w:val="AC1BEAC0A3874B4FAD152DBE366154C7"/>
          </w:pPr>
          <w:r w:rsidRPr="001D2D87">
            <w:t>Street Address</w:t>
          </w:r>
        </w:p>
      </w:docPartBody>
    </w:docPart>
    <w:docPart>
      <w:docPartPr>
        <w:name w:val="9705EA837464412AB94A316B87AA2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AC78E-4EE8-49EE-90F9-B258A31F2355}"/>
      </w:docPartPr>
      <w:docPartBody>
        <w:p w:rsidR="00000000" w:rsidRDefault="00426C24">
          <w:pPr>
            <w:pStyle w:val="9705EA837464412AB94A316B87AA2D9F"/>
          </w:pPr>
          <w:r w:rsidRPr="001D2D87">
            <w:t>City, ST  ZIP Code</w:t>
          </w:r>
        </w:p>
      </w:docPartBody>
    </w:docPart>
    <w:docPart>
      <w:docPartPr>
        <w:name w:val="B61DC119460E45A38A36494BA9319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E46AE-12EA-45AE-907C-E9004EDF2F26}"/>
      </w:docPartPr>
      <w:docPartBody>
        <w:p w:rsidR="00000000" w:rsidRDefault="00426C24">
          <w:pPr>
            <w:pStyle w:val="B61DC119460E45A38A36494BA9319608"/>
          </w:pPr>
          <w:r w:rsidRPr="001D2D87">
            <w:t>Your Name</w:t>
          </w:r>
        </w:p>
      </w:docPartBody>
    </w:docPart>
    <w:docPart>
      <w:docPartPr>
        <w:name w:val="16DFC2AA47B642D28891AE612090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72CC-B316-4FD8-91A6-39A6D24A2D49}"/>
      </w:docPartPr>
      <w:docPartBody>
        <w:p w:rsidR="00000000" w:rsidRDefault="00426C24">
          <w:pPr>
            <w:pStyle w:val="16DFC2AA47B642D28891AE612090A74E"/>
          </w:pPr>
          <w:r w:rsidRPr="001D2D87">
            <w:t>Street Address</w:t>
          </w:r>
        </w:p>
      </w:docPartBody>
    </w:docPart>
    <w:docPart>
      <w:docPartPr>
        <w:name w:val="9215DD7B576444ACBE4023211EDB9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4098-808B-4267-BFFE-9ADF725094C1}"/>
      </w:docPartPr>
      <w:docPartBody>
        <w:p w:rsidR="00000000" w:rsidRDefault="00426C24">
          <w:pPr>
            <w:pStyle w:val="9215DD7B576444ACBE4023211EDB9DA2"/>
          </w:pPr>
          <w:r w:rsidRPr="001D2D87">
            <w:t>City, ST  ZIP Code</w:t>
          </w:r>
        </w:p>
      </w:docPartBody>
    </w:docPart>
    <w:docPart>
      <w:docPartPr>
        <w:name w:val="80E9A7B9A70546B9B0155502BE8B0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4FB7-7948-40D5-8CC5-9275FC0D4AE4}"/>
      </w:docPartPr>
      <w:docPartBody>
        <w:p w:rsidR="00000000" w:rsidRDefault="00426C24">
          <w:pPr>
            <w:pStyle w:val="80E9A7B9A70546B9B0155502BE8B0063"/>
          </w:pPr>
          <w:r w:rsidRPr="001D2D87">
            <w:t>Your Name</w:t>
          </w:r>
        </w:p>
      </w:docPartBody>
    </w:docPart>
    <w:docPart>
      <w:docPartPr>
        <w:name w:val="118B198AF3064B1881680D617D8EE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1F9ED-301D-4B40-A520-CA362672D756}"/>
      </w:docPartPr>
      <w:docPartBody>
        <w:p w:rsidR="00000000" w:rsidRDefault="00426C24">
          <w:pPr>
            <w:pStyle w:val="118B198AF3064B1881680D617D8EE8F9"/>
          </w:pPr>
          <w:r w:rsidRPr="001D2D87">
            <w:t>Street Address</w:t>
          </w:r>
        </w:p>
      </w:docPartBody>
    </w:docPart>
    <w:docPart>
      <w:docPartPr>
        <w:name w:val="51A3EB8396954A818BC26AD7F2BE9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50BB-078D-4C86-93A5-D724A25B17ED}"/>
      </w:docPartPr>
      <w:docPartBody>
        <w:p w:rsidR="00000000" w:rsidRDefault="00426C24">
          <w:pPr>
            <w:pStyle w:val="51A3EB8396954A818BC26AD7F2BE9212"/>
          </w:pPr>
          <w:r w:rsidRPr="001D2D87">
            <w:t>City, ST  ZIP Code</w:t>
          </w:r>
        </w:p>
      </w:docPartBody>
    </w:docPart>
    <w:docPart>
      <w:docPartPr>
        <w:name w:val="11E8F3723BCC4951BF627A1252B5F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2C829-CA44-4FCF-83FB-2860F602C019}"/>
      </w:docPartPr>
      <w:docPartBody>
        <w:p w:rsidR="00000000" w:rsidRDefault="00426C24">
          <w:pPr>
            <w:pStyle w:val="11E8F3723BCC4951BF627A1252B5F429"/>
          </w:pPr>
          <w:r w:rsidRPr="001D2D87">
            <w:t>Your Name</w:t>
          </w:r>
        </w:p>
      </w:docPartBody>
    </w:docPart>
    <w:docPart>
      <w:docPartPr>
        <w:name w:val="D6A127195C1C45F5AB33213D1220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4B9A-DA3A-47CD-9833-4F4332745CBD}"/>
      </w:docPartPr>
      <w:docPartBody>
        <w:p w:rsidR="00000000" w:rsidRDefault="00426C24">
          <w:pPr>
            <w:pStyle w:val="D6A127195C1C45F5AB33213D12207CD1"/>
          </w:pPr>
          <w:r w:rsidRPr="001D2D87">
            <w:t>Street Address</w:t>
          </w:r>
        </w:p>
      </w:docPartBody>
    </w:docPart>
    <w:docPart>
      <w:docPartPr>
        <w:name w:val="3998896B6F234CE286D429482E2E4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14AC-13BF-4E53-9B45-8AC961DC0A4E}"/>
      </w:docPartPr>
      <w:docPartBody>
        <w:p w:rsidR="00000000" w:rsidRDefault="00426C24">
          <w:pPr>
            <w:pStyle w:val="3998896B6F234CE286D429482E2E463A"/>
          </w:pPr>
          <w:r w:rsidRPr="001D2D87">
            <w:t>City, ST  ZIP Code</w:t>
          </w:r>
        </w:p>
      </w:docPartBody>
    </w:docPart>
    <w:docPart>
      <w:docPartPr>
        <w:name w:val="1C4AC9EC008C47259F7F767F032A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55833-C85F-45DB-8173-C9F2ED3891CC}"/>
      </w:docPartPr>
      <w:docPartBody>
        <w:p w:rsidR="00000000" w:rsidRDefault="00426C24">
          <w:pPr>
            <w:pStyle w:val="1C4AC9EC008C47259F7F767F032A57A9"/>
          </w:pPr>
          <w:r w:rsidRPr="001D2D87">
            <w:t>Your Name</w:t>
          </w:r>
        </w:p>
      </w:docPartBody>
    </w:docPart>
    <w:docPart>
      <w:docPartPr>
        <w:name w:val="922714B0A86443289087A81B0A60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2B79-9DC5-458D-9FFC-B6D43ED563FB}"/>
      </w:docPartPr>
      <w:docPartBody>
        <w:p w:rsidR="00000000" w:rsidRDefault="00426C24">
          <w:pPr>
            <w:pStyle w:val="922714B0A86443289087A81B0A6074B7"/>
          </w:pPr>
          <w:r w:rsidRPr="001D2D87">
            <w:t>Street Address</w:t>
          </w:r>
        </w:p>
      </w:docPartBody>
    </w:docPart>
    <w:docPart>
      <w:docPartPr>
        <w:name w:val="88A144146898402FB92A466F0ED0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E45AC-3FC6-45A3-8774-F18C4F8922D1}"/>
      </w:docPartPr>
      <w:docPartBody>
        <w:p w:rsidR="00000000" w:rsidRDefault="00426C24">
          <w:pPr>
            <w:pStyle w:val="88A144146898402FB92A466F0ED0DD83"/>
          </w:pPr>
          <w:r w:rsidRPr="001D2D87">
            <w:t>City, ST  ZIP Code</w:t>
          </w:r>
        </w:p>
      </w:docPartBody>
    </w:docPart>
    <w:docPart>
      <w:docPartPr>
        <w:name w:val="D8A719F33E304517B2F572C5FC512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AF62C-6FBD-445C-BD79-F275BB4849C6}"/>
      </w:docPartPr>
      <w:docPartBody>
        <w:p w:rsidR="00000000" w:rsidRDefault="00426C24">
          <w:pPr>
            <w:pStyle w:val="D8A719F33E304517B2F572C5FC51299C"/>
          </w:pPr>
          <w:r w:rsidRPr="001D2D87">
            <w:t>Your Name</w:t>
          </w:r>
        </w:p>
      </w:docPartBody>
    </w:docPart>
    <w:docPart>
      <w:docPartPr>
        <w:name w:val="08325968FD344B0AB246F1B3E5E4B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F47A3-409C-4924-B43D-AF812E101948}"/>
      </w:docPartPr>
      <w:docPartBody>
        <w:p w:rsidR="00000000" w:rsidRDefault="00426C24">
          <w:pPr>
            <w:pStyle w:val="08325968FD344B0AB246F1B3E5E4B703"/>
          </w:pPr>
          <w:r w:rsidRPr="001D2D87">
            <w:t>Street Address</w:t>
          </w:r>
        </w:p>
      </w:docPartBody>
    </w:docPart>
    <w:docPart>
      <w:docPartPr>
        <w:name w:val="D5AAFA532C454E4F8179225A5BD2C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36FD4-42ED-4E5F-B963-FBC673119D08}"/>
      </w:docPartPr>
      <w:docPartBody>
        <w:p w:rsidR="00000000" w:rsidRDefault="00426C24">
          <w:pPr>
            <w:pStyle w:val="D5AAFA532C454E4F8179225A5BD2CD91"/>
          </w:pPr>
          <w:r w:rsidRPr="001D2D87">
            <w:t>City, ST  ZIP Code</w:t>
          </w:r>
        </w:p>
      </w:docPartBody>
    </w:docPart>
    <w:docPart>
      <w:docPartPr>
        <w:name w:val="C2BC4AD936D44AF098D4BB9F99014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5ACC4-88EE-4645-A3C5-9D912978D451}"/>
      </w:docPartPr>
      <w:docPartBody>
        <w:p w:rsidR="00000000" w:rsidRDefault="00426C24">
          <w:pPr>
            <w:pStyle w:val="C2BC4AD936D44AF098D4BB9F990144DA"/>
          </w:pPr>
          <w:r w:rsidRPr="001D2D87">
            <w:t>Your Name</w:t>
          </w:r>
        </w:p>
      </w:docPartBody>
    </w:docPart>
    <w:docPart>
      <w:docPartPr>
        <w:name w:val="23F12F3FEA194E50AA38DD5586E4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EE21-D600-414C-A229-5006A9318176}"/>
      </w:docPartPr>
      <w:docPartBody>
        <w:p w:rsidR="00000000" w:rsidRDefault="00426C24">
          <w:pPr>
            <w:pStyle w:val="23F12F3FEA194E50AA38DD5586E4FA4D"/>
          </w:pPr>
          <w:r w:rsidRPr="001D2D87">
            <w:t>Street Address</w:t>
          </w:r>
        </w:p>
      </w:docPartBody>
    </w:docPart>
    <w:docPart>
      <w:docPartPr>
        <w:name w:val="0E134991232147EA9FFF3BC753ABE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4D4E-01B4-43E1-8C82-96BE472903C8}"/>
      </w:docPartPr>
      <w:docPartBody>
        <w:p w:rsidR="00000000" w:rsidRDefault="00426C24">
          <w:pPr>
            <w:pStyle w:val="0E134991232147EA9FFF3BC753ABE7AE"/>
          </w:pPr>
          <w:r w:rsidRPr="001D2D87">
            <w:t>City, ST 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4"/>
    <w:rsid w:val="004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15581B6FE4631A11E443E946A6DD5">
    <w:name w:val="69515581B6FE4631A11E443E946A6DD5"/>
  </w:style>
  <w:style w:type="paragraph" w:customStyle="1" w:styleId="043F66E8AC3B4EDEA857FB1E2C852D55">
    <w:name w:val="043F66E8AC3B4EDEA857FB1E2C852D55"/>
  </w:style>
  <w:style w:type="paragraph" w:customStyle="1" w:styleId="ED3DE403AF48493B96F7FEE8CBA82D27">
    <w:name w:val="ED3DE403AF48493B96F7FEE8CBA82D27"/>
  </w:style>
  <w:style w:type="paragraph" w:customStyle="1" w:styleId="4ED35EF6D77B4F49BF1C6C8C3D287D66">
    <w:name w:val="4ED35EF6D77B4F49BF1C6C8C3D287D66"/>
  </w:style>
  <w:style w:type="paragraph" w:customStyle="1" w:styleId="5803EBCF2FDC4BD7A20A4E3CBC316B68">
    <w:name w:val="5803EBCF2FDC4BD7A20A4E3CBC316B68"/>
  </w:style>
  <w:style w:type="paragraph" w:customStyle="1" w:styleId="AF335299D14748768C7179BCE296ADAB">
    <w:name w:val="AF335299D14748768C7179BCE296ADAB"/>
  </w:style>
  <w:style w:type="paragraph" w:customStyle="1" w:styleId="243F445FB6034A969CFEF03247C298C9">
    <w:name w:val="243F445FB6034A969CFEF03247C298C9"/>
  </w:style>
  <w:style w:type="paragraph" w:customStyle="1" w:styleId="50C855C200B84CE2A8566DDC82ED4CBF">
    <w:name w:val="50C855C200B84CE2A8566DDC82ED4CBF"/>
  </w:style>
  <w:style w:type="paragraph" w:customStyle="1" w:styleId="C01FC194B21A49229819E31C3B054665">
    <w:name w:val="C01FC194B21A49229819E31C3B054665"/>
  </w:style>
  <w:style w:type="paragraph" w:customStyle="1" w:styleId="51933E470F4E4B7593BF87BEFA866A02">
    <w:name w:val="51933E470F4E4B7593BF87BEFA866A02"/>
  </w:style>
  <w:style w:type="paragraph" w:customStyle="1" w:styleId="9865046756CF40BFAFF1A715478DD5D8">
    <w:name w:val="9865046756CF40BFAFF1A715478DD5D8"/>
  </w:style>
  <w:style w:type="paragraph" w:customStyle="1" w:styleId="BCEEAF9B3649484D9E8071CB30B8AD7F">
    <w:name w:val="BCEEAF9B3649484D9E8071CB30B8AD7F"/>
  </w:style>
  <w:style w:type="paragraph" w:customStyle="1" w:styleId="8904BAAB9ADE4BC78336609775B42918">
    <w:name w:val="8904BAAB9ADE4BC78336609775B42918"/>
  </w:style>
  <w:style w:type="paragraph" w:customStyle="1" w:styleId="B2BBE72D0CF74BCAB1D4880FEFD8819C">
    <w:name w:val="B2BBE72D0CF74BCAB1D4880FEFD8819C"/>
  </w:style>
  <w:style w:type="paragraph" w:customStyle="1" w:styleId="A2DB2989D7514201B154FB907083851E">
    <w:name w:val="A2DB2989D7514201B154FB907083851E"/>
  </w:style>
  <w:style w:type="paragraph" w:customStyle="1" w:styleId="80649060711E4DE880188B003140DA1D">
    <w:name w:val="80649060711E4DE880188B003140DA1D"/>
  </w:style>
  <w:style w:type="paragraph" w:customStyle="1" w:styleId="DE111C9075BC4ABCA025ED5F2A5C6C3F">
    <w:name w:val="DE111C9075BC4ABCA025ED5F2A5C6C3F"/>
  </w:style>
  <w:style w:type="paragraph" w:customStyle="1" w:styleId="1D71CB91214A4D468BA22E2503221F38">
    <w:name w:val="1D71CB91214A4D468BA22E2503221F38"/>
  </w:style>
  <w:style w:type="paragraph" w:customStyle="1" w:styleId="A113A91F527E43ADAE378C60A6FECAD6">
    <w:name w:val="A113A91F527E43ADAE378C60A6FECAD6"/>
  </w:style>
  <w:style w:type="paragraph" w:customStyle="1" w:styleId="80651F6C922E400D88EFD0482476F191">
    <w:name w:val="80651F6C922E400D88EFD0482476F191"/>
  </w:style>
  <w:style w:type="paragraph" w:customStyle="1" w:styleId="DE75ABF5D8384C7AB0D3B408CFB3A677">
    <w:name w:val="DE75ABF5D8384C7AB0D3B408CFB3A677"/>
  </w:style>
  <w:style w:type="paragraph" w:customStyle="1" w:styleId="16B9889D182148B397D8DF3DEE7226B9">
    <w:name w:val="16B9889D182148B397D8DF3DEE7226B9"/>
  </w:style>
  <w:style w:type="paragraph" w:customStyle="1" w:styleId="CCA5C6222782411F879CE8F4D4DB1BDB">
    <w:name w:val="CCA5C6222782411F879CE8F4D4DB1BDB"/>
  </w:style>
  <w:style w:type="paragraph" w:customStyle="1" w:styleId="3CED4BC4A12649A78912EED8B590308E">
    <w:name w:val="3CED4BC4A12649A78912EED8B590308E"/>
  </w:style>
  <w:style w:type="paragraph" w:customStyle="1" w:styleId="1CEC3C0282154C15B93577BD117DD2C3">
    <w:name w:val="1CEC3C0282154C15B93577BD117DD2C3"/>
  </w:style>
  <w:style w:type="paragraph" w:customStyle="1" w:styleId="803BA10FBB914B17813A37A1DB123845">
    <w:name w:val="803BA10FBB914B17813A37A1DB123845"/>
  </w:style>
  <w:style w:type="paragraph" w:customStyle="1" w:styleId="593148497F2B460EB7B05D9FA2993A90">
    <w:name w:val="593148497F2B460EB7B05D9FA2993A90"/>
  </w:style>
  <w:style w:type="paragraph" w:customStyle="1" w:styleId="72357182F6AA4754BDE2FDC7A5911CC3">
    <w:name w:val="72357182F6AA4754BDE2FDC7A5911CC3"/>
  </w:style>
  <w:style w:type="paragraph" w:customStyle="1" w:styleId="0CC8A7A3E3444E7DA2EA9BF017CFDA1E">
    <w:name w:val="0CC8A7A3E3444E7DA2EA9BF017CFDA1E"/>
  </w:style>
  <w:style w:type="paragraph" w:customStyle="1" w:styleId="A018A1BA59F44198ADFB7BC34FA93C4F">
    <w:name w:val="A018A1BA59F44198ADFB7BC34FA93C4F"/>
  </w:style>
  <w:style w:type="paragraph" w:customStyle="1" w:styleId="56524BF7217A45B5A550A2686126A286">
    <w:name w:val="56524BF7217A45B5A550A2686126A286"/>
  </w:style>
  <w:style w:type="paragraph" w:customStyle="1" w:styleId="25A9790428F24310B6D76B5641435147">
    <w:name w:val="25A9790428F24310B6D76B5641435147"/>
  </w:style>
  <w:style w:type="paragraph" w:customStyle="1" w:styleId="20CE9DB33046402A8FA4A80EEA0D77D9">
    <w:name w:val="20CE9DB33046402A8FA4A80EEA0D77D9"/>
  </w:style>
  <w:style w:type="paragraph" w:customStyle="1" w:styleId="BD0072B956DD4EDBAAD3ACC5073AAB6A">
    <w:name w:val="BD0072B956DD4EDBAAD3ACC5073AAB6A"/>
  </w:style>
  <w:style w:type="paragraph" w:customStyle="1" w:styleId="581321C26DA14FCE9BB814EDBA809BAF">
    <w:name w:val="581321C26DA14FCE9BB814EDBA809BAF"/>
  </w:style>
  <w:style w:type="paragraph" w:customStyle="1" w:styleId="C609C14BE2C1482FAFE2451DC907D8EF">
    <w:name w:val="C609C14BE2C1482FAFE2451DC907D8EF"/>
  </w:style>
  <w:style w:type="paragraph" w:customStyle="1" w:styleId="932CDE379DEC4D60B2EB6CAE43BAE67B">
    <w:name w:val="932CDE379DEC4D60B2EB6CAE43BAE67B"/>
  </w:style>
  <w:style w:type="paragraph" w:customStyle="1" w:styleId="097173C921374155A74A3F7FE978508B">
    <w:name w:val="097173C921374155A74A3F7FE978508B"/>
  </w:style>
  <w:style w:type="paragraph" w:customStyle="1" w:styleId="6BA86EEBD1584B10B41D7C8AC060ACE3">
    <w:name w:val="6BA86EEBD1584B10B41D7C8AC060ACE3"/>
  </w:style>
  <w:style w:type="paragraph" w:customStyle="1" w:styleId="2352C96E106F4F9780BE4CA62D9724A5">
    <w:name w:val="2352C96E106F4F9780BE4CA62D9724A5"/>
  </w:style>
  <w:style w:type="paragraph" w:customStyle="1" w:styleId="6B8B3DE1A1B94C19A0272957EB3DA716">
    <w:name w:val="6B8B3DE1A1B94C19A0272957EB3DA716"/>
  </w:style>
  <w:style w:type="paragraph" w:customStyle="1" w:styleId="CE60DB96E24A43B39315D9907BF960BE">
    <w:name w:val="CE60DB96E24A43B39315D9907BF960BE"/>
  </w:style>
  <w:style w:type="paragraph" w:customStyle="1" w:styleId="1D7F67397F9E4EC8AA101E29FBCE8DA1">
    <w:name w:val="1D7F67397F9E4EC8AA101E29FBCE8DA1"/>
  </w:style>
  <w:style w:type="paragraph" w:customStyle="1" w:styleId="0D5E07B0AC4846C3B4BC2FD25AFCECA0">
    <w:name w:val="0D5E07B0AC4846C3B4BC2FD25AFCECA0"/>
  </w:style>
  <w:style w:type="paragraph" w:customStyle="1" w:styleId="C6630DB851874DDD8B684F3DF7C4E967">
    <w:name w:val="C6630DB851874DDD8B684F3DF7C4E967"/>
  </w:style>
  <w:style w:type="paragraph" w:customStyle="1" w:styleId="9158FB9D03F347608B3BA131142C6C94">
    <w:name w:val="9158FB9D03F347608B3BA131142C6C94"/>
  </w:style>
  <w:style w:type="paragraph" w:customStyle="1" w:styleId="B50EDB5D7EEE4AF2A6293017C03D18B4">
    <w:name w:val="B50EDB5D7EEE4AF2A6293017C03D18B4"/>
  </w:style>
  <w:style w:type="paragraph" w:customStyle="1" w:styleId="2E0AFA42C4224FBDA90A7E1B29DAC5EC">
    <w:name w:val="2E0AFA42C4224FBDA90A7E1B29DAC5EC"/>
  </w:style>
  <w:style w:type="paragraph" w:customStyle="1" w:styleId="28376A0357AC4873B8DA13FFD131F958">
    <w:name w:val="28376A0357AC4873B8DA13FFD131F958"/>
  </w:style>
  <w:style w:type="paragraph" w:customStyle="1" w:styleId="852A3F1056854777A176BE1BDECCDE1F">
    <w:name w:val="852A3F1056854777A176BE1BDECCDE1F"/>
  </w:style>
  <w:style w:type="paragraph" w:customStyle="1" w:styleId="FC1210B100E54AF08FF77B389261437D">
    <w:name w:val="FC1210B100E54AF08FF77B389261437D"/>
  </w:style>
  <w:style w:type="paragraph" w:customStyle="1" w:styleId="4CDD8BAF559C46A7A4805EAFEA11CAB1">
    <w:name w:val="4CDD8BAF559C46A7A4805EAFEA11CAB1"/>
  </w:style>
  <w:style w:type="paragraph" w:customStyle="1" w:styleId="9149FC6860EC4182BB807321F82332DD">
    <w:name w:val="9149FC6860EC4182BB807321F82332DD"/>
  </w:style>
  <w:style w:type="paragraph" w:customStyle="1" w:styleId="FBE2BBAE14A54E05B5389991C5C2E1EB">
    <w:name w:val="FBE2BBAE14A54E05B5389991C5C2E1EB"/>
  </w:style>
  <w:style w:type="paragraph" w:customStyle="1" w:styleId="095BD0AA51974C8A8F4D76CDD3137CD3">
    <w:name w:val="095BD0AA51974C8A8F4D76CDD3137CD3"/>
  </w:style>
  <w:style w:type="paragraph" w:customStyle="1" w:styleId="B3521A5E127C4A35BB6E535F0D85B92C">
    <w:name w:val="B3521A5E127C4A35BB6E535F0D85B92C"/>
  </w:style>
  <w:style w:type="paragraph" w:customStyle="1" w:styleId="FF174D8A3F88477883B1C1159A0C39C8">
    <w:name w:val="FF174D8A3F88477883B1C1159A0C39C8"/>
  </w:style>
  <w:style w:type="paragraph" w:customStyle="1" w:styleId="FDEBCEF8341B44A2B66564BE99ED1257">
    <w:name w:val="FDEBCEF8341B44A2B66564BE99ED1257"/>
  </w:style>
  <w:style w:type="paragraph" w:customStyle="1" w:styleId="EFF41C52FA124A508D610638EB446EF9">
    <w:name w:val="EFF41C52FA124A508D610638EB446EF9"/>
  </w:style>
  <w:style w:type="paragraph" w:customStyle="1" w:styleId="3B84E575260E455784CE4F996295E098">
    <w:name w:val="3B84E575260E455784CE4F996295E098"/>
  </w:style>
  <w:style w:type="paragraph" w:customStyle="1" w:styleId="EAC49E1281B14D95B6D647FAD047AA41">
    <w:name w:val="EAC49E1281B14D95B6D647FAD047AA41"/>
  </w:style>
  <w:style w:type="paragraph" w:customStyle="1" w:styleId="2922AFE550D842659999D280411B5D47">
    <w:name w:val="2922AFE550D842659999D280411B5D47"/>
  </w:style>
  <w:style w:type="paragraph" w:customStyle="1" w:styleId="9A39D13E624945D5848D2678F4008F3C">
    <w:name w:val="9A39D13E624945D5848D2678F4008F3C"/>
  </w:style>
  <w:style w:type="paragraph" w:customStyle="1" w:styleId="156BD74AF76742988D82B106C9CDE257">
    <w:name w:val="156BD74AF76742988D82B106C9CDE257"/>
  </w:style>
  <w:style w:type="paragraph" w:customStyle="1" w:styleId="A754A0EF922748F7A81CBA94819D75EB">
    <w:name w:val="A754A0EF922748F7A81CBA94819D75EB"/>
  </w:style>
  <w:style w:type="paragraph" w:customStyle="1" w:styleId="6B05C9BCD14B47B3AFD1EE41D40CC1BE">
    <w:name w:val="6B05C9BCD14B47B3AFD1EE41D40CC1BE"/>
  </w:style>
  <w:style w:type="paragraph" w:customStyle="1" w:styleId="913310C07C194E1389C4C274F47B5AC1">
    <w:name w:val="913310C07C194E1389C4C274F47B5AC1"/>
  </w:style>
  <w:style w:type="paragraph" w:customStyle="1" w:styleId="2E08CE8797DD4B0CA8AA823543ED1256">
    <w:name w:val="2E08CE8797DD4B0CA8AA823543ED1256"/>
  </w:style>
  <w:style w:type="paragraph" w:customStyle="1" w:styleId="F5749A895A334752A3823260A5E7B834">
    <w:name w:val="F5749A895A334752A3823260A5E7B834"/>
  </w:style>
  <w:style w:type="paragraph" w:customStyle="1" w:styleId="65029749C432459494FE54A318B30E8D">
    <w:name w:val="65029749C432459494FE54A318B30E8D"/>
  </w:style>
  <w:style w:type="paragraph" w:customStyle="1" w:styleId="AC1BEAC0A3874B4FAD152DBE366154C7">
    <w:name w:val="AC1BEAC0A3874B4FAD152DBE366154C7"/>
  </w:style>
  <w:style w:type="paragraph" w:customStyle="1" w:styleId="9705EA837464412AB94A316B87AA2D9F">
    <w:name w:val="9705EA837464412AB94A316B87AA2D9F"/>
  </w:style>
  <w:style w:type="paragraph" w:customStyle="1" w:styleId="B61DC119460E45A38A36494BA9319608">
    <w:name w:val="B61DC119460E45A38A36494BA9319608"/>
  </w:style>
  <w:style w:type="paragraph" w:customStyle="1" w:styleId="16DFC2AA47B642D28891AE612090A74E">
    <w:name w:val="16DFC2AA47B642D28891AE612090A74E"/>
  </w:style>
  <w:style w:type="paragraph" w:customStyle="1" w:styleId="9215DD7B576444ACBE4023211EDB9DA2">
    <w:name w:val="9215DD7B576444ACBE4023211EDB9DA2"/>
  </w:style>
  <w:style w:type="paragraph" w:customStyle="1" w:styleId="80E9A7B9A70546B9B0155502BE8B0063">
    <w:name w:val="80E9A7B9A70546B9B0155502BE8B0063"/>
  </w:style>
  <w:style w:type="paragraph" w:customStyle="1" w:styleId="118B198AF3064B1881680D617D8EE8F9">
    <w:name w:val="118B198AF3064B1881680D617D8EE8F9"/>
  </w:style>
  <w:style w:type="paragraph" w:customStyle="1" w:styleId="51A3EB8396954A818BC26AD7F2BE9212">
    <w:name w:val="51A3EB8396954A818BC26AD7F2BE9212"/>
  </w:style>
  <w:style w:type="paragraph" w:customStyle="1" w:styleId="11E8F3723BCC4951BF627A1252B5F429">
    <w:name w:val="11E8F3723BCC4951BF627A1252B5F429"/>
  </w:style>
  <w:style w:type="paragraph" w:customStyle="1" w:styleId="D6A127195C1C45F5AB33213D12207CD1">
    <w:name w:val="D6A127195C1C45F5AB33213D12207CD1"/>
  </w:style>
  <w:style w:type="paragraph" w:customStyle="1" w:styleId="3998896B6F234CE286D429482E2E463A">
    <w:name w:val="3998896B6F234CE286D429482E2E463A"/>
  </w:style>
  <w:style w:type="paragraph" w:customStyle="1" w:styleId="1C4AC9EC008C47259F7F767F032A57A9">
    <w:name w:val="1C4AC9EC008C47259F7F767F032A57A9"/>
  </w:style>
  <w:style w:type="paragraph" w:customStyle="1" w:styleId="922714B0A86443289087A81B0A6074B7">
    <w:name w:val="922714B0A86443289087A81B0A6074B7"/>
  </w:style>
  <w:style w:type="paragraph" w:customStyle="1" w:styleId="88A144146898402FB92A466F0ED0DD83">
    <w:name w:val="88A144146898402FB92A466F0ED0DD83"/>
  </w:style>
  <w:style w:type="paragraph" w:customStyle="1" w:styleId="D8A719F33E304517B2F572C5FC51299C">
    <w:name w:val="D8A719F33E304517B2F572C5FC51299C"/>
  </w:style>
  <w:style w:type="paragraph" w:customStyle="1" w:styleId="08325968FD344B0AB246F1B3E5E4B703">
    <w:name w:val="08325968FD344B0AB246F1B3E5E4B703"/>
  </w:style>
  <w:style w:type="paragraph" w:customStyle="1" w:styleId="D5AAFA532C454E4F8179225A5BD2CD91">
    <w:name w:val="D5AAFA532C454E4F8179225A5BD2CD91"/>
  </w:style>
  <w:style w:type="paragraph" w:customStyle="1" w:styleId="C2BC4AD936D44AF098D4BB9F990144DA">
    <w:name w:val="C2BC4AD936D44AF098D4BB9F990144DA"/>
  </w:style>
  <w:style w:type="paragraph" w:customStyle="1" w:styleId="23F12F3FEA194E50AA38DD5586E4FA4D">
    <w:name w:val="23F12F3FEA194E50AA38DD5586E4FA4D"/>
  </w:style>
  <w:style w:type="paragraph" w:customStyle="1" w:styleId="0E134991232147EA9FFF3BC753ABE7AE">
    <w:name w:val="0E134991232147EA9FFF3BC753ABE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(Rainbow Bears design, 30 per page, works with Avery 5160).dotx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fangc24h</dc:creator>
  <dc:description/>
  <cp:lastModifiedBy>fangc24h@gmail.com</cp:lastModifiedBy>
  <cp:revision>1</cp:revision>
  <dcterms:created xsi:type="dcterms:W3CDTF">2018-11-27T15:09:00Z</dcterms:created>
  <dcterms:modified xsi:type="dcterms:W3CDTF">2018-11-27T15:10:00Z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2018-06-05T11:49:22.0194386Z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